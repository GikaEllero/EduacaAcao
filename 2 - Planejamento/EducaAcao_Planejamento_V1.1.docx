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5"/>
            <w:gridCol w:w="2688"/>
            <w:gridCol w:w="1549"/>
            <w:gridCol w:w="3799"/>
          </w:tblGrid>
          <w:tr w:rsidR="00B879C0" w14:paraId="5BD6C4AE" w14:textId="77777777">
            <w:tc>
              <w:tcPr>
                <w:tcW w:w="1086" w:type="dxa"/>
                <w:vAlign w:val="center"/>
              </w:tcPr>
              <w:p w14:paraId="1F0F2F9F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2842" w:type="dxa"/>
                <w:vAlign w:val="center"/>
              </w:tcPr>
              <w:p w14:paraId="24A2A494" w14:textId="400829A3" w:rsidR="00945C0C" w:rsidRDefault="00581427">
                <w:pPr>
                  <w:pStyle w:val="SemEspaament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a"/>
                    <w:id w:val="281571602"/>
                    <w:placeholder>
                      <w:docPart w:val="15CD4135AF684095BD49B7489743FF53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3-09-16T00:00:00Z"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10A49">
                      <w:rPr>
                        <w:color w:val="424456" w:themeColor="text2"/>
                        <w:szCs w:val="22"/>
                      </w:rPr>
                      <w:t>16/09/2023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0E9095FD" w14:textId="77777777" w:rsidR="00945C0C" w:rsidRDefault="00945C0C">
                <w:pPr>
                  <w:pStyle w:val="SemEspaamento"/>
                </w:pPr>
              </w:p>
            </w:tc>
          </w:tr>
          <w:tr w:rsidR="00945C0C" w14:paraId="2B6496B1" w14:textId="7777777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24"/>
                  <w:gridCol w:w="2569"/>
                </w:tblGrid>
                <w:tr w:rsidR="00945C0C" w14:paraId="0ABF9C92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594422C6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25F6DE6C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945C0C" w14:paraId="4EBA1D0A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73E63D84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62D2DECC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945C0C" w14:paraId="553CCB5B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54F8D5CF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692F437C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945C0C" w14:paraId="29D24FD6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18523DB3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615B520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14:paraId="044D9BF6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3064F054" w14:textId="77777777" w:rsidR="00945C0C" w:rsidRDefault="00945C0C">
                <w:pPr>
                  <w:pStyle w:val="SemEspaamento"/>
                </w:pPr>
              </w:p>
            </w:tc>
          </w:tr>
          <w:tr w:rsidR="00945C0C" w14:paraId="11F80B39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4CF5C56A" w14:textId="07A5AEB2" w:rsidR="00945C0C" w:rsidRDefault="00581427">
                <w:pPr>
                  <w:pStyle w:val="SemEspaamento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ítulo"/>
                    <w:id w:val="220683848"/>
                    <w:placeholder>
                      <w:docPart w:val="446D319708F44FDCBD77544F426C12F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879C0">
                      <w:rPr>
                        <w:rFonts w:asciiTheme="majorHAnsi" w:eastAsiaTheme="majorEastAsia" w:hAnsiTheme="majorHAnsi" w:cstheme="majorBidi"/>
                        <w:noProof/>
                        <w:color w:val="53548A" w:themeColor="accent1"/>
                        <w:sz w:val="72"/>
                        <w:szCs w:val="72"/>
                      </w:rPr>
                      <w:drawing>
                        <wp:inline distT="0" distB="0" distL="0" distR="0" wp14:anchorId="1C997F0F" wp14:editId="6155CB48">
                          <wp:extent cx="5913120" cy="2461260"/>
                          <wp:effectExtent l="0" t="0" r="0" b="0"/>
                          <wp:docPr id="8174070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13120" cy="2461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  <w:p w14:paraId="0BA3476E" w14:textId="281AD71F" w:rsidR="00945C0C" w:rsidRDefault="00581427">
                <w:pPr>
                  <w:pStyle w:val="SemEspaamento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ítulo"/>
                    <w:id w:val="220683832"/>
                    <w:placeholder>
                      <w:docPart w:val="D8A3159477D84712AE229E287FBA2CD5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10A49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Planejamento do Projeto</w:t>
                    </w:r>
                  </w:sdtContent>
                </w:sdt>
              </w:p>
            </w:tc>
          </w:tr>
          <w:tr w:rsidR="00B879C0" w14:paraId="4B1B910A" w14:textId="77777777">
            <w:tc>
              <w:tcPr>
                <w:tcW w:w="1086" w:type="dxa"/>
                <w:vAlign w:val="center"/>
              </w:tcPr>
              <w:p w14:paraId="73D34F63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C998653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26"/>
                  <w:gridCol w:w="679"/>
                  <w:gridCol w:w="1864"/>
                </w:tblGrid>
                <w:tr w:rsidR="00945C0C" w14:paraId="7A29EFFB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78C2CD47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644A26A9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0BBA03A1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945C0C" w14:paraId="66D54AF6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35E86EBD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30ED1A8F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1320A7E2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945C0C" w14:paraId="14EBD660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1FA9B29C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4C35CC15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46E3316C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945C0C" w14:paraId="466316AF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68BE80F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052505B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60E182C8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945C0C" w14:paraId="2E0B0591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626A2438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1CFC60B9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19174DA9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945C0C" w14:paraId="6F64BCAB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77E155DA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1AA785A8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7BF4271" w14:textId="77777777" w:rsidR="00945C0C" w:rsidRDefault="00945C0C" w:rsidP="00D10A49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14:paraId="06A6E13D" w14:textId="77777777" w:rsidR="00945C0C" w:rsidRDefault="00945C0C">
                <w:pPr>
                  <w:pStyle w:val="SemEspaamento"/>
                </w:pPr>
              </w:p>
            </w:tc>
          </w:tr>
          <w:tr w:rsidR="00B879C0" w14:paraId="7A60BAED" w14:textId="77777777">
            <w:tc>
              <w:tcPr>
                <w:tcW w:w="1086" w:type="dxa"/>
                <w:vAlign w:val="center"/>
              </w:tcPr>
              <w:p w14:paraId="7B980917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12A1BD1B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4016" w:type="dxa"/>
                <w:vAlign w:val="center"/>
              </w:tcPr>
              <w:p w14:paraId="61E07120" w14:textId="15C99C85" w:rsidR="00945C0C" w:rsidRDefault="00581427">
                <w:pPr>
                  <w:pStyle w:val="SemEspaament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or"/>
                    <w:id w:val="81130488"/>
                    <w:placeholder>
                      <w:docPart w:val="BD61EE491441437AA63184F55DECB74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10A49">
                      <w:rPr>
                        <w:color w:val="424456" w:themeColor="text2"/>
                        <w:szCs w:val="22"/>
                      </w:rPr>
                      <w:t xml:space="preserve">Anna Beatriz Pereira </w:t>
                    </w:r>
                    <w:proofErr w:type="spellStart"/>
                    <w:proofErr w:type="gramStart"/>
                    <w:r w:rsidR="00D10A49">
                      <w:rPr>
                        <w:color w:val="424456" w:themeColor="text2"/>
                        <w:szCs w:val="22"/>
                      </w:rPr>
                      <w:t>Lima;Giovana</w:t>
                    </w:r>
                    <w:proofErr w:type="spellEnd"/>
                    <w:proofErr w:type="gramEnd"/>
                    <w:r w:rsidR="00D10A49">
                      <w:rPr>
                        <w:color w:val="424456" w:themeColor="text2"/>
                        <w:szCs w:val="22"/>
                      </w:rPr>
                      <w:t xml:space="preserve"> </w:t>
                    </w:r>
                    <w:proofErr w:type="spellStart"/>
                    <w:r w:rsidR="00D10A49">
                      <w:rPr>
                        <w:color w:val="424456" w:themeColor="text2"/>
                        <w:szCs w:val="22"/>
                      </w:rPr>
                      <w:t>Ellero</w:t>
                    </w:r>
                    <w:proofErr w:type="spellEnd"/>
                    <w:r w:rsidR="00D10A49">
                      <w:rPr>
                        <w:color w:val="424456" w:themeColor="text2"/>
                        <w:szCs w:val="22"/>
                      </w:rPr>
                      <w:t xml:space="preserve"> </w:t>
                    </w:r>
                    <w:proofErr w:type="spellStart"/>
                    <w:r w:rsidR="00D10A49">
                      <w:rPr>
                        <w:color w:val="424456" w:themeColor="text2"/>
                        <w:szCs w:val="22"/>
                      </w:rPr>
                      <w:t>Vieira;Vagner</w:t>
                    </w:r>
                    <w:proofErr w:type="spellEnd"/>
                    <w:r w:rsidR="00D10A49">
                      <w:rPr>
                        <w:color w:val="424456" w:themeColor="text2"/>
                        <w:szCs w:val="22"/>
                      </w:rPr>
                      <w:t xml:space="preserve"> </w:t>
                    </w:r>
                    <w:proofErr w:type="spellStart"/>
                    <w:r w:rsidR="00D10A49">
                      <w:rPr>
                        <w:color w:val="424456" w:themeColor="text2"/>
                        <w:szCs w:val="22"/>
                      </w:rPr>
                      <w:t>Batazoli</w:t>
                    </w:r>
                    <w:proofErr w:type="spellEnd"/>
                    <w:r w:rsidR="00D10A49">
                      <w:rPr>
                        <w:color w:val="424456" w:themeColor="text2"/>
                        <w:szCs w:val="22"/>
                      </w:rPr>
                      <w:t xml:space="preserve"> Pereira Filho</w:t>
                    </w:r>
                  </w:sdtContent>
                </w:sdt>
              </w:p>
            </w:tc>
          </w:tr>
        </w:tbl>
        <w:p w14:paraId="6BF02249" w14:textId="37C3B5E5" w:rsidR="00945C0C" w:rsidRDefault="00B879C0">
          <w:pPr>
            <w:pStyle w:val="Ttulo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  <w:p w14:paraId="5177F120" w14:textId="5A17728F" w:rsidR="00B879C0" w:rsidRPr="0064020A" w:rsidRDefault="0064020A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r w:rsidRPr="0064020A">
            <w:rPr>
              <w:rFonts w:asciiTheme="majorHAnsi" w:hAnsiTheme="majorHAnsi"/>
              <w:b/>
              <w:bCs/>
            </w:rPr>
            <w:lastRenderedPageBreak/>
            <w:t>Histórias</w:t>
          </w:r>
        </w:p>
        <w:tbl>
          <w:tblPr>
            <w:tblW w:w="8838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525"/>
            <w:gridCol w:w="8313"/>
          </w:tblGrid>
          <w:tr w:rsidR="0064020A" w:rsidRPr="0064020A" w14:paraId="7EC3CD77" w14:textId="77777777" w:rsidTr="0064020A">
            <w:trPr>
              <w:trHeight w:val="300"/>
            </w:trPr>
            <w:tc>
              <w:tcPr>
                <w:tcW w:w="525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BF59BF4" w14:textId="77777777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64020A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313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86CBE0C" w14:textId="5671A564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H1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</w:t>
                </w:r>
                <w:r w:rsidRPr="0064020A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Cadastrar Aluno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)</w:t>
                </w:r>
              </w:p>
            </w:tc>
          </w:tr>
          <w:tr w:rsidR="0064020A" w:rsidRPr="0064020A" w14:paraId="2734D463" w14:textId="77777777" w:rsidTr="0064020A">
            <w:trPr>
              <w:trHeight w:val="300"/>
            </w:trPr>
            <w:tc>
              <w:tcPr>
                <w:tcW w:w="525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8AE38DB" w14:textId="77777777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313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8360053" w14:textId="77777777" w:rsid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4020A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Como aluno, eu posso criar uma conta usando e-mail ou passando meu nome CPF, Idade e e-mail ou linkar uma rede social para entrar na plataforma e poder assistir as aulas.</w:t>
                </w:r>
              </w:p>
              <w:p w14:paraId="0EC7EF52" w14:textId="60E2CF42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</w:tr>
          <w:tr w:rsidR="0064020A" w:rsidRPr="0064020A" w14:paraId="2AB4B56C" w14:textId="77777777" w:rsidTr="0064020A">
            <w:trPr>
              <w:trHeight w:val="300"/>
            </w:trPr>
            <w:tc>
              <w:tcPr>
                <w:tcW w:w="525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A44C649" w14:textId="77777777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64020A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313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B77B703" w14:textId="3C49D3CF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H2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</w:t>
                </w:r>
                <w:r w:rsidRPr="0064020A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Cadastrar 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professor)</w:t>
                </w:r>
              </w:p>
            </w:tc>
          </w:tr>
          <w:tr w:rsidR="0064020A" w:rsidRPr="0064020A" w14:paraId="2A6FB151" w14:textId="77777777" w:rsidTr="0064020A">
            <w:trPr>
              <w:trHeight w:val="300"/>
            </w:trPr>
            <w:tc>
              <w:tcPr>
                <w:tcW w:w="525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1A0C713" w14:textId="77777777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313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00211BF" w14:textId="77777777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4020A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Como professor, eu posso criar uma conta usando e-mail ou passando meu nome CPF, Idade e e-mail ou linkar uma rede social para entrar na plataforma e poder assistir as aulas.</w:t>
                </w:r>
              </w:p>
            </w:tc>
          </w:tr>
        </w:tbl>
        <w:p w14:paraId="12149E9E" w14:textId="726D101A" w:rsidR="00D10A49" w:rsidRPr="00D10A49" w:rsidRDefault="00D10A49" w:rsidP="00D10A4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1F64208C" w14:textId="6A5BA814" w:rsidR="0064020A" w:rsidRDefault="0064020A">
          <w:pPr>
            <w:rPr>
              <w:rFonts w:asciiTheme="majorHAnsi" w:hAnsiTheme="majorHAnsi"/>
            </w:rPr>
          </w:pPr>
        </w:p>
        <w:p w14:paraId="594BF782" w14:textId="2D990A3A" w:rsidR="0064020A" w:rsidRDefault="0064020A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r w:rsidRPr="0064020A">
            <w:rPr>
              <w:rFonts w:asciiTheme="majorHAnsi" w:hAnsiTheme="majorHAnsi"/>
              <w:b/>
              <w:bCs/>
            </w:rPr>
            <w:t>Critérios de aceitação</w:t>
          </w:r>
        </w:p>
        <w:tbl>
          <w:tblPr>
            <w:tblW w:w="8905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338"/>
            <w:gridCol w:w="8567"/>
          </w:tblGrid>
          <w:tr w:rsidR="008D73C2" w:rsidRPr="008D73C2" w14:paraId="17771A6A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3F1BDD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0DC623" w14:textId="1588D4AB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H1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(Critérios de aceite: Cadastrar/ modificar usuário aluno)</w:t>
                </w:r>
              </w:p>
            </w:tc>
          </w:tr>
          <w:tr w:rsidR="008D73C2" w:rsidRPr="008D73C2" w14:paraId="41A8521B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F3D04FC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2F52564" w14:textId="73CD8CC3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aluno deve informar nome completo, CPF, data de nascimento, e-mail e senha.</w:t>
                </w:r>
              </w:p>
            </w:tc>
          </w:tr>
          <w:tr w:rsidR="008D73C2" w:rsidRPr="008D73C2" w14:paraId="124D5EF0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162BB7C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73BF708A" w14:textId="7879345C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verificar e informa se as informações inseridas são válidas ou se já existe o login do aluno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74EE2ECA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D3FD9F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55994B64" w14:textId="5CDAA171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indicar a criação do Login Aluno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se informações estiverem corretas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7DC162DC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085F810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5E8A613E" w14:textId="5383277A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sinalizar as informações incorretas ou se já existe um login do aluno existente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3CA7CE4A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EFA7BD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A6EEDDB" w14:textId="4A705BEB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Aluno pode modificar as informações de e-mail, nome e senha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724F1C5B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CA1BDA9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3F5A887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verificar e informar se as modificações são válidas.</w:t>
                </w:r>
              </w:p>
            </w:tc>
          </w:tr>
          <w:tr w:rsidR="008D73C2" w:rsidRPr="008D73C2" w14:paraId="70F62F28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FFFBCAD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</w:tr>
          <w:tr w:rsidR="008D73C2" w:rsidRPr="008D73C2" w14:paraId="44AA57AA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F7C0A78" w14:textId="77777777" w:rsidR="008D73C2" w:rsidRPr="008D73C2" w:rsidRDefault="008D73C2" w:rsidP="008D73C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</w:rPr>
                </w:pPr>
              </w:p>
            </w:tc>
          </w:tr>
          <w:tr w:rsidR="008D73C2" w:rsidRPr="008D73C2" w14:paraId="08E872CD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5F1E5D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C0AE463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H2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(Critérios de aceite: Cadastrar/ modificar usuário professor)</w:t>
                </w:r>
              </w:p>
            </w:tc>
          </w:tr>
          <w:tr w:rsidR="008D73C2" w:rsidRPr="008D73C2" w14:paraId="07CFA099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888C4DD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1F53A70" w14:textId="63E9F868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professor deve informar nome completo, CPF, data de nascimento, e-mail e senha.</w:t>
                </w:r>
              </w:p>
            </w:tc>
          </w:tr>
          <w:tr w:rsidR="008D73C2" w:rsidRPr="008D73C2" w14:paraId="743EE44C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350D31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0EBFEEF5" w14:textId="353949E3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verificar e informa se as informações inseridas são válidas ou se já existe o login do professor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2C5F9037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BC939C3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61B9B4F2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indicar a criação do Login Professor se informações estiverem corretas</w:t>
                </w:r>
              </w:p>
            </w:tc>
          </w:tr>
          <w:tr w:rsidR="008D73C2" w:rsidRPr="008D73C2" w14:paraId="4C050381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92C61D3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66B1BF4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sinalizar as informações incorretas ou se já existe um login do professor existente</w:t>
                </w:r>
              </w:p>
            </w:tc>
          </w:tr>
          <w:tr w:rsidR="008D73C2" w:rsidRPr="008D73C2" w14:paraId="1A7D61FB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764427A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57419F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professor pode modificar as informações de e-mail, nome e senha</w:t>
                </w:r>
              </w:p>
            </w:tc>
          </w:tr>
          <w:tr w:rsidR="008D73C2" w:rsidRPr="008D73C2" w14:paraId="76D7BFDE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7249F4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2FEDFAD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verificar e informar se as modificações são válidas.</w:t>
                </w:r>
              </w:p>
            </w:tc>
          </w:tr>
          <w:tr w:rsidR="008D73C2" w:rsidRPr="008D73C2" w14:paraId="7170A875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DE8A78D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</w:tr>
          <w:tr w:rsidR="008D73C2" w:rsidRPr="008D73C2" w14:paraId="17DCC025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9FB8159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09DFC17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H3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(Critérios de aceite: Cadastrar aula)</w:t>
                </w:r>
              </w:p>
            </w:tc>
          </w:tr>
          <w:tr w:rsidR="008D73C2" w:rsidRPr="008D73C2" w14:paraId="3CE9F37D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AC4115A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1EDA6F3B" w14:textId="15A4471D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professor deve informar o assunto, data e modelo (Presencial ou online) da aula que irá realizar.</w:t>
                </w:r>
              </w:p>
            </w:tc>
          </w:tr>
          <w:tr w:rsidR="008D73C2" w:rsidRPr="008D73C2" w14:paraId="4501D39F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62EE011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F56EE53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criar e informar o ambiente de acesso, se modelo de aula for online.</w:t>
                </w:r>
              </w:p>
            </w:tc>
          </w:tr>
          <w:tr w:rsidR="008D73C2" w:rsidRPr="008D73C2" w14:paraId="45A9F9F2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1EEEA95" w14:textId="77777777" w:rsidR="008D73C2" w:rsidRPr="008D73C2" w:rsidRDefault="008D73C2" w:rsidP="008D73C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</w:rPr>
                </w:pPr>
              </w:p>
            </w:tc>
          </w:tr>
          <w:tr w:rsidR="008D73C2" w:rsidRPr="008D73C2" w14:paraId="0AE6818D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4E68C0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B962A6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H4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(Critérios de aceite: Pesquisar aulas)</w:t>
                </w:r>
              </w:p>
            </w:tc>
          </w:tr>
          <w:tr w:rsidR="008D73C2" w:rsidRPr="008D73C2" w14:paraId="19B44E63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804AB8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6363C4D" w14:textId="51A800F3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disponibilizar barra de pesquisa para o usuário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7462E747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52FDB8C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8064A74" w14:textId="3354A76E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usuário deve informar o assunto da aula que gostaria de pesquisar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1DCD357C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14F964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54471C4" w14:textId="4633DCF2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encontrando as aulas deve disponibilizar os dias e horários disponíveis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3017F501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489A23F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F2240AD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não encontrando as aulas deve indicar que não tem aulas disponíveis sobre aquele assunto.</w:t>
                </w:r>
              </w:p>
            </w:tc>
          </w:tr>
          <w:tr w:rsidR="008D73C2" w:rsidRPr="008D73C2" w14:paraId="1A081EDE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21EFE22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</w:tr>
          <w:tr w:rsidR="008D73C2" w:rsidRPr="008D73C2" w14:paraId="205C094E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494ED2F" w14:textId="77777777" w:rsidR="008D73C2" w:rsidRPr="008D73C2" w:rsidRDefault="008D73C2" w:rsidP="008D73C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</w:rPr>
                </w:pPr>
              </w:p>
            </w:tc>
          </w:tr>
          <w:tr w:rsidR="008D73C2" w:rsidRPr="008D73C2" w14:paraId="0B859FFF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5DDB807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5E98AFC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H5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(Critérios de aceite: Realizar pagamento)</w:t>
                </w:r>
              </w:p>
            </w:tc>
          </w:tr>
          <w:tr w:rsidR="008D73C2" w:rsidRPr="008D73C2" w14:paraId="0A010B94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057A0D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C1986A" w14:textId="5801555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disponibilizar a tela e os tipos de pagamento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56DBA832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525E3E9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9A555DB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patrocinador deve informar o valor e o tipo de pagamento que deseja seguir com a doação</w:t>
                </w:r>
              </w:p>
            </w:tc>
          </w:tr>
          <w:tr w:rsidR="008D73C2" w:rsidRPr="008D73C2" w14:paraId="325DB89A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3D066E6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D084C23" w14:textId="53860882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Patrocinador deve informar as informações de pagamento (Número e informações do cartão)</w:t>
                </w:r>
              </w:p>
            </w:tc>
          </w:tr>
          <w:tr w:rsidR="008D73C2" w:rsidRPr="008D73C2" w14:paraId="32339D53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07FB646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E807C76" w14:textId="403DDBD6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O sistema deve informar a chave </w:t>
                </w:r>
                <w:proofErr w:type="spellStart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Pix</w:t>
                </w:r>
                <w:proofErr w:type="spellEnd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Copia</w:t>
                </w:r>
                <w:proofErr w:type="spellEnd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e cola ou QR </w:t>
                </w:r>
                <w:proofErr w:type="spellStart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Code</w:t>
                </w:r>
                <w:proofErr w:type="spellEnd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, se opção de tipo de pagamento for PIX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25D39275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127468F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ACA8169" w14:textId="20277A95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validar e informar se as informações de pagamento estão válidas e confirmar pagamento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2C2038F5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0A6545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7FF6706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verificando que as informações de pagamento não são válidas deve indicar que pagamento não ocorreu.</w:t>
                </w:r>
              </w:p>
            </w:tc>
          </w:tr>
          <w:tr w:rsidR="00EC0ECF" w:rsidRPr="008D73C2" w14:paraId="284E0F2D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88A4878" w14:textId="77777777" w:rsidR="00EC0ECF" w:rsidRPr="00EC0ECF" w:rsidRDefault="00EC0ECF" w:rsidP="00422265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EC0ECF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0AE05C" w14:textId="0E4FFFE9" w:rsidR="00EC0ECF" w:rsidRPr="008D73C2" w:rsidRDefault="00EC0ECF" w:rsidP="0042226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EC0ECF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</w:t>
                </w:r>
                <w:r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6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(Critérios de aceite: 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Fazer Perguntas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)</w:t>
                </w:r>
              </w:p>
            </w:tc>
          </w:tr>
          <w:tr w:rsidR="00EC0ECF" w:rsidRPr="008D73C2" w14:paraId="21E219CC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5DD7CEE2" w14:textId="77777777" w:rsidR="00EC0ECF" w:rsidRPr="00EC0ECF" w:rsidRDefault="00EC0ECF" w:rsidP="0042226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235C8369" w14:textId="31C24773" w:rsid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aluno deve informar a dúvida no sistema de fórum de d</w:t>
                </w:r>
                <w:r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ú</w:t>
                </w:r>
                <w:r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vidas.</w:t>
                </w:r>
              </w:p>
              <w:p w14:paraId="053BDD8C" w14:textId="2947996A" w:rsidR="00EC0ECF" w:rsidRP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disponibilizar uma tela com opção de realizar uma pergunta no fórum</w:t>
                </w:r>
              </w:p>
              <w:p w14:paraId="3B28A8D7" w14:textId="2F2A1934" w:rsidR="00EC0ECF" w:rsidRP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registrar a dúvida e informar os professores.</w:t>
                </w:r>
              </w:p>
            </w:tc>
          </w:tr>
          <w:tr w:rsidR="00EC0ECF" w:rsidRPr="008D73C2" w14:paraId="70BF17A3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34BE3136" w14:textId="2755D74F" w:rsidR="00EC0ECF" w:rsidRP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EC0ECF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7F72C366" w14:textId="678F46FC" w:rsidR="00EC0ECF" w:rsidRP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H7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(Critérios de aceite: 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Responder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Perguntas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)</w:t>
                </w:r>
              </w:p>
            </w:tc>
          </w:tr>
          <w:tr w:rsidR="00EC0ECF" w:rsidRPr="008D73C2" w14:paraId="1020E5DA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27AC6957" w14:textId="77777777" w:rsidR="00EC0ECF" w:rsidRP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4D7C8364" w14:textId="1656DD55" w:rsid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O 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professor</w:t>
                </w:r>
                <w:r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deve 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responder</w:t>
                </w:r>
                <w:r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a dúvida no sistema de fórum de dúvidas.</w:t>
                </w:r>
              </w:p>
              <w:p w14:paraId="1D75B383" w14:textId="760F59FB" w:rsidR="00EC0ECF" w:rsidRP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disponibilizar uma tela com opção de responder uma pergunta no fórum</w:t>
                </w:r>
              </w:p>
              <w:p w14:paraId="1C51FB42" w14:textId="017C5095" w:rsidR="00EC0ECF" w:rsidRP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O sistema deve registrar a 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resposta </w:t>
                </w:r>
                <w:r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e informar 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aluno</w:t>
                </w:r>
                <w:r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EC0ECF" w:rsidRPr="008D73C2" w14:paraId="2EF8250E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75752F70" w14:textId="772D5B69" w:rsidR="00EC0ECF" w:rsidRP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EC0ECF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2BA9DFB6" w14:textId="0C376F49" w:rsidR="00EC0ECF" w:rsidRP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H8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(Critérios de aceite: 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Matricular na Aula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)</w:t>
                </w:r>
              </w:p>
            </w:tc>
          </w:tr>
          <w:tr w:rsidR="00EC0ECF" w:rsidRPr="008D73C2" w14:paraId="7DCCDD05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219C9100" w14:textId="77777777" w:rsidR="00EC0ECF" w:rsidRPr="00EC0ECF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244335AA" w14:textId="77777777" w:rsidR="00204777" w:rsidRDefault="00EC0ECF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O sistema deve </w:t>
                </w:r>
                <w:r w:rsidR="00204777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disponibilizar barra de pesquisa para o aluno</w:t>
                </w:r>
              </w:p>
              <w:p w14:paraId="605106F6" w14:textId="30F3A017" w:rsidR="00EC0ECF" w:rsidRDefault="00204777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</w:t>
                </w:r>
                <w:r w:rsidR="00EC0ECF"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 w:rsid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aluno</w:t>
                </w:r>
                <w:r w:rsidR="00EC0ECF" w:rsidRP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deve </w:t>
                </w:r>
                <w:r w:rsidR="00EC0ECF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pesquisar o assunto e/ou data e/ou modelo da aula</w:t>
                </w:r>
              </w:p>
              <w:p w14:paraId="0E737143" w14:textId="7DB0F4AA" w:rsidR="00EC0ECF" w:rsidRDefault="00204777" w:rsidP="00EC0ECF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aluno deve acessar o ambiente de acesso a aula.</w:t>
                </w:r>
              </w:p>
            </w:tc>
          </w:tr>
        </w:tbl>
        <w:p w14:paraId="632A124F" w14:textId="77777777" w:rsidR="008D73C2" w:rsidRPr="008D73C2" w:rsidRDefault="008D73C2" w:rsidP="008D73C2">
          <w:pPr>
            <w:rPr>
              <w:rFonts w:asciiTheme="majorHAnsi" w:hAnsiTheme="majorHAnsi"/>
              <w:b/>
              <w:bCs/>
            </w:rPr>
          </w:pPr>
        </w:p>
        <w:p w14:paraId="7731EE26" w14:textId="77777777" w:rsidR="0064020A" w:rsidRPr="0064020A" w:rsidRDefault="0064020A" w:rsidP="0064020A">
          <w:pPr>
            <w:rPr>
              <w:rFonts w:asciiTheme="majorHAnsi" w:hAnsiTheme="majorHAnsi"/>
              <w:b/>
              <w:bCs/>
            </w:rPr>
          </w:pPr>
        </w:p>
        <w:p w14:paraId="3EFEA2E7" w14:textId="2C8AFFF4" w:rsidR="0064020A" w:rsidRDefault="0064020A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r>
            <w:rPr>
              <w:rFonts w:asciiTheme="majorHAnsi" w:hAnsiTheme="majorHAnsi"/>
              <w:b/>
              <w:bCs/>
            </w:rPr>
            <w:t>Requisitos</w:t>
          </w:r>
        </w:p>
        <w:p w14:paraId="6B8A04DC" w14:textId="646E4A5E" w:rsidR="0064020A" w:rsidRDefault="0064020A" w:rsidP="0064020A">
          <w:pPr>
            <w:pStyle w:val="PargrafodaLista"/>
            <w:numPr>
              <w:ilvl w:val="1"/>
              <w:numId w:val="40"/>
            </w:numPr>
            <w:rPr>
              <w:rFonts w:asciiTheme="majorHAnsi" w:hAnsiTheme="majorHAnsi"/>
              <w:b/>
              <w:bCs/>
            </w:rPr>
          </w:pPr>
          <w:r w:rsidRPr="0064020A">
            <w:rPr>
              <w:rFonts w:asciiTheme="majorHAnsi" w:hAnsiTheme="majorHAnsi"/>
              <w:b/>
              <w:bCs/>
            </w:rPr>
            <w:t xml:space="preserve">Requisitos </w:t>
          </w:r>
          <w:r>
            <w:rPr>
              <w:rFonts w:asciiTheme="majorHAnsi" w:hAnsiTheme="majorHAnsi"/>
              <w:b/>
              <w:bCs/>
            </w:rPr>
            <w:t>f</w:t>
          </w:r>
          <w:r w:rsidRPr="0064020A">
            <w:rPr>
              <w:rFonts w:asciiTheme="majorHAnsi" w:hAnsiTheme="majorHAnsi"/>
              <w:b/>
              <w:bCs/>
            </w:rPr>
            <w:t>uncionais</w:t>
          </w:r>
        </w:p>
        <w:tbl>
          <w:tblPr>
            <w:tblW w:w="6309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6309"/>
          </w:tblGrid>
          <w:tr w:rsidR="0064020A" w:rsidRPr="0064020A" w14:paraId="62B07D8A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E6BA547" w14:textId="2068915A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cadastro do aluno</w:t>
                </w:r>
                <w:r w:rsid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</w:tc>
          </w:tr>
          <w:tr w:rsidR="0064020A" w:rsidRPr="0064020A" w14:paraId="01A35451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7CD14CA" w14:textId="669CDD3E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cadastro do professor</w:t>
                </w:r>
                <w:r w:rsid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</w:tc>
          </w:tr>
          <w:tr w:rsidR="0064020A" w:rsidRPr="0064020A" w14:paraId="2B293963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1E64D1D" w14:textId="2AE09287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professor cadastrar a aula</w:t>
                </w:r>
                <w:r w:rsid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</w:tc>
          </w:tr>
          <w:tr w:rsidR="0064020A" w:rsidRPr="0064020A" w14:paraId="69F780E2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78B66E6" w14:textId="04621A51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registro do aluno na aula</w:t>
                </w:r>
                <w:r w:rsid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</w:tc>
          </w:tr>
          <w:tr w:rsidR="0064020A" w:rsidRPr="0064020A" w14:paraId="5CC9E94D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7185D8E" w14:textId="42983DAA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libera pagamento dentro da plataforma</w:t>
                </w:r>
                <w:r w:rsid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</w:tc>
          </w:tr>
          <w:tr w:rsidR="0064020A" w:rsidRPr="0064020A" w14:paraId="54A2E118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9080B36" w14:textId="180C34DB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O sistema tem </w:t>
                </w:r>
                <w:r w:rsidR="008F3E9A"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disponível</w:t>
                </w: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um </w:t>
                </w:r>
                <w:proofErr w:type="spellStart"/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forúm</w:t>
                </w:r>
                <w:proofErr w:type="spellEnd"/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para dúvidas</w:t>
                </w:r>
                <w:r w:rsid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14:paraId="7627E34B" w14:textId="275467D6" w:rsidR="0064020A" w:rsidRDefault="0064020A" w:rsidP="0064020A">
          <w:pPr>
            <w:rPr>
              <w:rFonts w:asciiTheme="majorHAnsi" w:hAnsiTheme="majorHAnsi"/>
              <w:b/>
              <w:bCs/>
            </w:rPr>
          </w:pPr>
        </w:p>
        <w:p w14:paraId="6C205202" w14:textId="2EF70BB1" w:rsidR="008F3E9A" w:rsidRDefault="008F3E9A" w:rsidP="0064020A">
          <w:pPr>
            <w:rPr>
              <w:rFonts w:asciiTheme="majorHAnsi" w:hAnsiTheme="majorHAnsi"/>
              <w:b/>
              <w:bCs/>
            </w:rPr>
          </w:pPr>
        </w:p>
        <w:p w14:paraId="58A409B9" w14:textId="2815E7DC" w:rsidR="008F3E9A" w:rsidRDefault="008F3E9A" w:rsidP="0064020A">
          <w:pPr>
            <w:rPr>
              <w:rFonts w:asciiTheme="majorHAnsi" w:hAnsiTheme="majorHAnsi"/>
              <w:b/>
              <w:bCs/>
            </w:rPr>
          </w:pPr>
        </w:p>
        <w:p w14:paraId="6B6C9ABE" w14:textId="77777777" w:rsidR="008F3E9A" w:rsidRPr="0064020A" w:rsidRDefault="008F3E9A" w:rsidP="0064020A">
          <w:pPr>
            <w:rPr>
              <w:rFonts w:asciiTheme="majorHAnsi" w:hAnsiTheme="majorHAnsi"/>
              <w:b/>
              <w:bCs/>
            </w:rPr>
          </w:pPr>
        </w:p>
        <w:p w14:paraId="0BAF2398" w14:textId="5D039CE1" w:rsidR="0064020A" w:rsidRDefault="0064020A" w:rsidP="0064020A">
          <w:pPr>
            <w:pStyle w:val="PargrafodaLista"/>
            <w:numPr>
              <w:ilvl w:val="1"/>
              <w:numId w:val="40"/>
            </w:numPr>
            <w:rPr>
              <w:rFonts w:asciiTheme="majorHAnsi" w:hAnsiTheme="majorHAnsi"/>
              <w:b/>
              <w:bCs/>
            </w:rPr>
          </w:pPr>
          <w:r>
            <w:rPr>
              <w:rFonts w:asciiTheme="majorHAnsi" w:hAnsiTheme="majorHAnsi"/>
              <w:b/>
              <w:bCs/>
            </w:rPr>
            <w:lastRenderedPageBreak/>
            <w:t>Requisitos não funcionais</w:t>
          </w:r>
        </w:p>
        <w:tbl>
          <w:tblPr>
            <w:tblW w:w="4762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4762"/>
          </w:tblGrid>
          <w:tr w:rsidR="0064020A" w:rsidRPr="00D10A49" w14:paraId="04DDA9E6" w14:textId="77777777" w:rsidTr="0064020A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1FEECCA" w14:textId="77777777" w:rsidR="00D10A49" w:rsidRPr="00D10A49" w:rsidRDefault="00D10A49" w:rsidP="00D10A4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Segurança: O sistema irá seguir as regras da LGPD;</w:t>
                </w:r>
              </w:p>
              <w:p w14:paraId="5BCEF4A9" w14:textId="77777777" w:rsidR="00D10A49" w:rsidRPr="00D10A49" w:rsidRDefault="00D10A49" w:rsidP="00D10A4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Desempenho: Tempo de resposta aproximadamente 200 </w:t>
                </w:r>
                <w:proofErr w:type="spellStart"/>
                <w:r w:rsidRP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ms</w:t>
                </w:r>
                <w:proofErr w:type="spellEnd"/>
                <w:r w:rsidRP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  <w:p w14:paraId="2D8CCF96" w14:textId="77777777" w:rsidR="00D10A49" w:rsidRPr="00D10A49" w:rsidRDefault="00D10A49" w:rsidP="00D10A4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Disponibilidade: O sistema estará funcionando 24h por dia e 7 dias por semana;</w:t>
                </w:r>
              </w:p>
              <w:p w14:paraId="0E047F51" w14:textId="77777777" w:rsidR="00D10A49" w:rsidRPr="00D10A49" w:rsidRDefault="00D10A49" w:rsidP="00D10A4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Usabilidade: Será fácil e intuitivo de usar tanto para o aluno como para o professor;</w:t>
                </w:r>
              </w:p>
              <w:p w14:paraId="5D950763" w14:textId="77777777" w:rsidR="00D10A49" w:rsidRPr="00D10A49" w:rsidRDefault="00D10A49" w:rsidP="00D10A4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Infraestrutura: Armazenamento das informações de alunos e professores.</w:t>
                </w:r>
              </w:p>
              <w:p w14:paraId="39494D50" w14:textId="77777777" w:rsidR="00D10A49" w:rsidRPr="00D10A49" w:rsidRDefault="00D10A49" w:rsidP="00D10A4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D10A49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Escalabilidade: Sistema ser escalável para acompanhar a quantidade de espectadores.</w:t>
                </w:r>
              </w:p>
              <w:p w14:paraId="011D25F6" w14:textId="77777777" w:rsidR="00F1395D" w:rsidRDefault="00F1395D" w:rsidP="00D10A4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3D62EC4" w14:textId="77777777" w:rsidR="00F1395D" w:rsidRDefault="00F1395D" w:rsidP="00D10A4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D58520F" w14:textId="77777777" w:rsidR="00F1395D" w:rsidRDefault="00F1395D" w:rsidP="00D10A4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F34BA58" w14:textId="16E153CB" w:rsidR="00F1395D" w:rsidRPr="0064020A" w:rsidRDefault="00F1395D" w:rsidP="00D10A4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4020A" w:rsidRPr="0064020A" w14:paraId="2145F604" w14:textId="77777777" w:rsidTr="0064020A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69084DC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</w:tbl>
        <w:p w14:paraId="3822DD27" w14:textId="5A960D72" w:rsidR="0064020A" w:rsidRDefault="0064020A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proofErr w:type="spellStart"/>
          <w:r>
            <w:rPr>
              <w:rFonts w:asciiTheme="majorHAnsi" w:hAnsiTheme="majorHAnsi"/>
              <w:b/>
              <w:bCs/>
            </w:rPr>
            <w:t>BackLog</w:t>
          </w:r>
          <w:proofErr w:type="spellEnd"/>
          <w:r>
            <w:rPr>
              <w:rFonts w:asciiTheme="majorHAnsi" w:hAnsiTheme="majorHAnsi"/>
              <w:b/>
              <w:bCs/>
            </w:rPr>
            <w:t xml:space="preserve"> do produto</w:t>
          </w:r>
        </w:p>
        <w:tbl>
          <w:tblPr>
            <w:tblW w:w="3900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580"/>
            <w:gridCol w:w="2080"/>
            <w:gridCol w:w="1247"/>
          </w:tblGrid>
          <w:tr w:rsidR="00204777" w:rsidRPr="0064020A" w14:paraId="2A6CB7BB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14:paraId="04772DA5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Id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14:paraId="6B1ED5B3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Funcionalidade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14:paraId="18F92E2A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Prioridade</w:t>
                </w:r>
              </w:p>
            </w:tc>
          </w:tr>
          <w:tr w:rsidR="00204777" w:rsidRPr="0064020A" w14:paraId="1E6D26F2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7D15CCC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5E1CC1D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Cadastrar Aluno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2602B62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204777" w:rsidRPr="0064020A" w14:paraId="3CC6F693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7BCB4F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2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43374C9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Cadastrar Professor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51409C1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204777" w:rsidRPr="0064020A" w14:paraId="01D7978A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7EE277D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3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66DC831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Cadastrar Aula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CA5DB36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204777" w:rsidRPr="0064020A" w14:paraId="1755275F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6DD326B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4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EE40FF0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Matricular Aula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E44253A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204777" w:rsidRPr="0064020A" w14:paraId="2F64F924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8D42062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5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CEB2445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Pesquisar Aulas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3DB4EA6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Baixa</w:t>
                </w:r>
              </w:p>
            </w:tc>
          </w:tr>
          <w:tr w:rsidR="00204777" w:rsidRPr="0064020A" w14:paraId="179319A0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FB6B4D1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6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F438E7E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Realizar Pagamentos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DBE4613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tc>
          </w:tr>
          <w:tr w:rsidR="00204777" w:rsidRPr="0064020A" w14:paraId="62AE9B43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14AD6FC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7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F263C71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Fazer Perguntas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8E98C0C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Baixa</w:t>
                </w:r>
              </w:p>
            </w:tc>
          </w:tr>
          <w:tr w:rsidR="00204777" w:rsidRPr="0064020A" w14:paraId="76926029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F8734E7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8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1055A68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Responder Perguntas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56A357A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Baixa</w:t>
                </w:r>
              </w:p>
            </w:tc>
          </w:tr>
          <w:tr w:rsidR="00204777" w:rsidRPr="0064020A" w14:paraId="78C7EF30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87FF2BD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9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F902198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Modificar Aluno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7656B09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Média</w:t>
                </w:r>
              </w:p>
            </w:tc>
          </w:tr>
          <w:tr w:rsidR="00204777" w:rsidRPr="0064020A" w14:paraId="1BAC519C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9300A1C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10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300AFCF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Modificar Professor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C6577A9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Média</w:t>
                </w:r>
              </w:p>
            </w:tc>
          </w:tr>
          <w:tr w:rsidR="00204777" w:rsidRPr="0064020A" w14:paraId="09C77A40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CC37E87" w14:textId="77777777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11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2D9C501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Realizar Aula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7678789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tc>
          </w:tr>
          <w:tr w:rsidR="00204777" w:rsidRPr="0064020A" w14:paraId="214DE56D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4936E509" w14:textId="77777777" w:rsidR="00204777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6B7A3ADF" w14:textId="77777777" w:rsidR="00204777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44303DA4" w14:textId="77777777" w:rsidR="00204777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313F27DC" w14:textId="77777777" w:rsidR="00204777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2BF62DD9" w14:textId="77777777" w:rsidR="00204777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0BE480FF" w14:textId="77777777" w:rsidR="00204777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45BC2B80" w14:textId="1E49AFA8" w:rsidR="00204777" w:rsidRPr="0064020A" w:rsidRDefault="00204777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092DEE9F" w14:textId="36CF2B50" w:rsidR="00204777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44BD7AD9" w14:textId="77777777" w:rsidR="008F3E9A" w:rsidRDefault="008F3E9A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14AEED60" w14:textId="77777777" w:rsidR="008F3E9A" w:rsidRDefault="008F3E9A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3152212B" w14:textId="77777777" w:rsidR="008F3E9A" w:rsidRDefault="008F3E9A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EDD955B" w14:textId="15D54203" w:rsidR="008F3E9A" w:rsidRPr="0064020A" w:rsidRDefault="008F3E9A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75B7A550" w14:textId="77777777" w:rsidR="00204777" w:rsidRPr="0064020A" w:rsidRDefault="00204777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8F3E9A" w:rsidRPr="0064020A" w14:paraId="4167B748" w14:textId="77777777" w:rsidTr="00422265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6879C5D8" w14:textId="77777777" w:rsidR="008F3E9A" w:rsidRDefault="008F3E9A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1CFC09AE" w14:textId="77777777" w:rsidR="008F3E9A" w:rsidRDefault="008F3E9A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471D5A1B" w14:textId="77777777" w:rsidR="008F3E9A" w:rsidRDefault="008F3E9A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1B797952" w14:textId="77777777" w:rsidR="008F3E9A" w:rsidRDefault="008F3E9A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074907A5" w14:textId="4C16A309" w:rsidR="008F3E9A" w:rsidRDefault="008F3E9A" w:rsidP="0042226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17B6FFB0" w14:textId="77777777" w:rsidR="008F3E9A" w:rsidRDefault="008F3E9A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627BC5FF" w14:textId="77777777" w:rsidR="008F3E9A" w:rsidRPr="0064020A" w:rsidRDefault="008F3E9A" w:rsidP="0042226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</w:tbl>
        <w:p w14:paraId="498EC061" w14:textId="77777777" w:rsidR="00204777" w:rsidRDefault="00204777" w:rsidP="00204777">
          <w:pPr>
            <w:pStyle w:val="PargrafodaLista"/>
            <w:rPr>
              <w:rFonts w:asciiTheme="majorHAnsi" w:hAnsiTheme="majorHAnsi"/>
              <w:b/>
              <w:bCs/>
            </w:rPr>
          </w:pPr>
        </w:p>
        <w:p w14:paraId="62EC57B0" w14:textId="581A7C3C" w:rsidR="00204777" w:rsidRDefault="00204777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r>
            <w:rPr>
              <w:rFonts w:asciiTheme="majorHAnsi" w:hAnsiTheme="majorHAnsi"/>
              <w:b/>
              <w:bCs/>
            </w:rPr>
            <w:lastRenderedPageBreak/>
            <w:t>Diagrama Casos de Uso</w:t>
          </w:r>
        </w:p>
        <w:p w14:paraId="0B1CEE34" w14:textId="7EF213AB" w:rsidR="00204777" w:rsidRPr="00204777" w:rsidRDefault="00204777" w:rsidP="00204777">
          <w:pPr>
            <w:rPr>
              <w:rFonts w:asciiTheme="majorHAnsi" w:hAnsiTheme="majorHAnsi"/>
              <w:b/>
              <w:bCs/>
            </w:rPr>
          </w:pPr>
          <w:r>
            <w:rPr>
              <w:rFonts w:asciiTheme="majorHAnsi" w:hAnsiTheme="majorHAnsi"/>
              <w:b/>
              <w:bCs/>
              <w:noProof/>
            </w:rPr>
            <w:drawing>
              <wp:inline distT="0" distB="0" distL="0" distR="0" wp14:anchorId="27E98D3F" wp14:editId="19894505">
                <wp:extent cx="5760085" cy="6189345"/>
                <wp:effectExtent l="0" t="0" r="0" b="190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6189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F7E50B" w14:textId="09ECFCD6" w:rsidR="00204777" w:rsidRDefault="00204777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r>
            <w:rPr>
              <w:rFonts w:asciiTheme="majorHAnsi" w:hAnsiTheme="majorHAnsi"/>
              <w:b/>
              <w:bCs/>
            </w:rPr>
            <w:t>Análise de cada caso de uso</w:t>
          </w:r>
        </w:p>
        <w:p w14:paraId="7C6D0AE6" w14:textId="1847A4BC" w:rsidR="00204777" w:rsidRDefault="00204777" w:rsidP="00204777">
          <w:r>
            <w:t>UC 01: Cadastrar</w:t>
          </w:r>
        </w:p>
        <w:p w14:paraId="7E4803F3" w14:textId="77777777" w:rsidR="00204777" w:rsidRDefault="00204777" w:rsidP="00204777">
          <w:r>
            <w:t>Tipo de interação: Complexa – O usuário irá interagir com uma interface gráfica;</w:t>
          </w:r>
        </w:p>
        <w:p w14:paraId="2BCC7EC9" w14:textId="77777777" w:rsidR="00204777" w:rsidRDefault="00204777" w:rsidP="00204777">
          <w:r>
            <w:t>Regras de Negócio: N/A</w:t>
          </w:r>
        </w:p>
        <w:p w14:paraId="5F28A216" w14:textId="77777777" w:rsidR="00204777" w:rsidRDefault="00204777" w:rsidP="00204777">
          <w:r>
            <w:t>Entidades: Média – Entidades são Aluno e Professor;</w:t>
          </w:r>
        </w:p>
        <w:p w14:paraId="34DF0141" w14:textId="77777777" w:rsidR="00204777" w:rsidRDefault="00204777" w:rsidP="00204777">
          <w:r>
            <w:t>Tipo de manipulação: Média – Criação de usuário;</w:t>
          </w:r>
        </w:p>
        <w:p w14:paraId="6A3FFD97" w14:textId="77777777" w:rsidR="00204777" w:rsidRDefault="00204777" w:rsidP="00204777"/>
        <w:p w14:paraId="33F08809" w14:textId="77777777" w:rsidR="00204777" w:rsidRDefault="00204777" w:rsidP="00204777">
          <w:r>
            <w:lastRenderedPageBreak/>
            <w:t>UC 02: Realizar pagamentos;</w:t>
          </w:r>
        </w:p>
        <w:p w14:paraId="2D9F969D" w14:textId="77777777" w:rsidR="00204777" w:rsidRDefault="00204777" w:rsidP="00204777">
          <w:r>
            <w:t>Tipo de interação: Complexa + Média – O usuário irá interagir com uma interface gráfica para realizar o pagamento e irá integrar com outro sistema acessado por interfaces de programação para efetivação do mesmo;</w:t>
          </w:r>
        </w:p>
        <w:p w14:paraId="5E61DA9A" w14:textId="77777777" w:rsidR="00204777" w:rsidRDefault="00204777" w:rsidP="00204777">
          <w:r>
            <w:t>Regras de Negócio: Simples- única regra é que o aluno precisa ter participado de uma aula;</w:t>
          </w:r>
        </w:p>
        <w:p w14:paraId="6B0C306B" w14:textId="77777777" w:rsidR="00204777" w:rsidRDefault="00204777" w:rsidP="00204777">
          <w:r>
            <w:t>Entidades: Média – Duas entidades, Aluno e pagamento.</w:t>
          </w:r>
        </w:p>
        <w:p w14:paraId="4DAA56FB" w14:textId="77777777" w:rsidR="00204777" w:rsidRDefault="00204777" w:rsidP="00204777">
          <w:r>
            <w:t>Tipo de manipulação: Média- Um novo pagamento é criado.</w:t>
          </w:r>
        </w:p>
        <w:p w14:paraId="1AD7BA6C" w14:textId="77777777" w:rsidR="00204777" w:rsidRDefault="00204777" w:rsidP="00204777"/>
        <w:p w14:paraId="61176F8A" w14:textId="77777777" w:rsidR="00204777" w:rsidRDefault="00204777" w:rsidP="00204777">
          <w:r>
            <w:t>UC 03: Realizar Aula</w:t>
          </w:r>
        </w:p>
        <w:p w14:paraId="5B1EE4B6" w14:textId="77777777" w:rsidR="00204777" w:rsidRDefault="00204777" w:rsidP="00204777">
          <w:r>
            <w:t>Tipo de interação: Complexa – O usuário irá interagir com uma interface gráfica</w:t>
          </w:r>
        </w:p>
        <w:p w14:paraId="4B390351" w14:textId="64C8EA76" w:rsidR="00204777" w:rsidRDefault="00204777" w:rsidP="00204777">
          <w:pPr>
            <w:ind w:left="1671"/>
          </w:pPr>
          <w:r>
            <w:t>Simples – Outro sistema acessado por interfaces de programação para      realizar a aula.</w:t>
          </w:r>
        </w:p>
        <w:p w14:paraId="65411529" w14:textId="77777777" w:rsidR="00204777" w:rsidRDefault="00204777" w:rsidP="00204777">
          <w:r>
            <w:t>Regras de Negócio: Simples – Aluno precisa estar matriculado em uma aula</w:t>
          </w:r>
        </w:p>
        <w:p w14:paraId="0CD5C4D4" w14:textId="77777777" w:rsidR="00204777" w:rsidRDefault="00204777" w:rsidP="00204777">
          <w:r>
            <w:t>Entidades: Média – Aluno, Professor e Aula;</w:t>
          </w:r>
        </w:p>
        <w:p w14:paraId="7FECA0F3" w14:textId="77777777" w:rsidR="00204777" w:rsidRDefault="00204777" w:rsidP="00204777">
          <w:r>
            <w:t>Tipo de manipulação: Complexa – Uma aula poderá ser criada, excluída, atualizada;</w:t>
          </w:r>
        </w:p>
        <w:p w14:paraId="33E7835D" w14:textId="77777777" w:rsidR="00204777" w:rsidRDefault="00204777" w:rsidP="00204777"/>
        <w:p w14:paraId="53A74EA4" w14:textId="77777777" w:rsidR="00204777" w:rsidRDefault="00204777" w:rsidP="00204777">
          <w:r>
            <w:t xml:space="preserve">UC 04: Fazer a pesquisa de aula </w:t>
          </w:r>
        </w:p>
        <w:p w14:paraId="5480CAD6" w14:textId="77777777" w:rsidR="00204777" w:rsidRDefault="00204777" w:rsidP="00204777">
          <w:r>
            <w:t>Tipo de interação: Complexa- O usuário irá interagir com uma interface gráfica</w:t>
          </w:r>
        </w:p>
        <w:p w14:paraId="6BF244BD" w14:textId="77777777" w:rsidR="00204777" w:rsidRDefault="00204777" w:rsidP="00204777">
          <w:r>
            <w:t xml:space="preserve">+Simples – Irá ter uma API para geolocalização </w:t>
          </w:r>
        </w:p>
        <w:p w14:paraId="4843EE10" w14:textId="77777777" w:rsidR="00204777" w:rsidRDefault="00204777" w:rsidP="00204777">
          <w:r>
            <w:t>Regras de Negócio: Simples- Usuário precisa ter cadastro no site.</w:t>
          </w:r>
        </w:p>
        <w:p w14:paraId="7110A8C3" w14:textId="77777777" w:rsidR="00204777" w:rsidRDefault="00204777" w:rsidP="00204777">
          <w:r>
            <w:t>Entidades: Simples - Aula</w:t>
          </w:r>
        </w:p>
        <w:p w14:paraId="27272F96" w14:textId="77777777" w:rsidR="00204777" w:rsidRDefault="00204777" w:rsidP="00204777">
          <w:r>
            <w:t>Tipo de manipulação:  Simples – Somente leitura</w:t>
          </w:r>
        </w:p>
        <w:p w14:paraId="255952F4" w14:textId="77777777" w:rsidR="00204777" w:rsidRDefault="00204777" w:rsidP="00204777"/>
        <w:p w14:paraId="6ED01CBA" w14:textId="77777777" w:rsidR="00204777" w:rsidRDefault="00204777" w:rsidP="00204777"/>
        <w:p w14:paraId="40EAED5A" w14:textId="77777777" w:rsidR="00204777" w:rsidRDefault="00204777" w:rsidP="00204777"/>
        <w:p w14:paraId="0FA07130" w14:textId="77777777" w:rsidR="00204777" w:rsidRDefault="00204777" w:rsidP="00204777"/>
        <w:p w14:paraId="1922E999" w14:textId="77777777" w:rsidR="00204777" w:rsidRDefault="00204777" w:rsidP="00204777">
          <w:r>
            <w:t xml:space="preserve">UC 05: Entrar no fórum de dúvidas </w:t>
          </w:r>
        </w:p>
        <w:p w14:paraId="6B685E08" w14:textId="77777777" w:rsidR="00204777" w:rsidRDefault="00204777" w:rsidP="00204777">
          <w:r>
            <w:t>Tipo de interação: Complexa - O usuário irá interagir com uma interface gráfica</w:t>
          </w:r>
        </w:p>
        <w:p w14:paraId="1DEC55BD" w14:textId="77777777" w:rsidR="00204777" w:rsidRDefault="00204777" w:rsidP="00204777">
          <w:r>
            <w:t>Regras de Negócio: Simples – Aluno precisa estar cadastrado em uma aula</w:t>
          </w:r>
        </w:p>
        <w:p w14:paraId="0EA1FED1" w14:textId="77777777" w:rsidR="00204777" w:rsidRDefault="00204777" w:rsidP="00204777">
          <w:r>
            <w:t>Entidades: Médio - Aluno, Professor, Dúvidas</w:t>
          </w:r>
        </w:p>
        <w:p w14:paraId="77B95284" w14:textId="77777777" w:rsidR="00204777" w:rsidRDefault="00204777" w:rsidP="00204777">
          <w:r>
            <w:t>Tipo de manipulação: Complexo - Um tópico poderá ser criado, excluído, atualizado;</w:t>
          </w:r>
        </w:p>
        <w:p w14:paraId="7D59A7CA" w14:textId="1B9F93CE" w:rsidR="00204777" w:rsidRPr="00204777" w:rsidRDefault="00204777" w:rsidP="00204777">
          <w:pPr>
            <w:rPr>
              <w:rFonts w:asciiTheme="majorHAnsi" w:hAnsiTheme="majorHAnsi"/>
              <w:b/>
              <w:bCs/>
            </w:rPr>
          </w:pPr>
        </w:p>
        <w:p w14:paraId="2718563B" w14:textId="7706242F" w:rsidR="00204777" w:rsidRDefault="00204777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r>
            <w:rPr>
              <w:rFonts w:asciiTheme="majorHAnsi" w:hAnsiTheme="majorHAnsi"/>
              <w:b/>
              <w:bCs/>
            </w:rPr>
            <w:t>Tabela com o total de PUC</w:t>
          </w:r>
        </w:p>
        <w:tbl>
          <w:tblPr>
            <w:tblStyle w:val="Tabelacomgrade"/>
            <w:tblpPr w:leftFromText="141" w:rightFromText="141" w:vertAnchor="text" w:horzAnchor="margin" w:tblpXSpec="center" w:tblpY="145"/>
            <w:tblW w:w="10632" w:type="dxa"/>
            <w:tblLook w:val="04A0" w:firstRow="1" w:lastRow="0" w:firstColumn="1" w:lastColumn="0" w:noHBand="0" w:noVBand="1"/>
          </w:tblPr>
          <w:tblGrid>
            <w:gridCol w:w="1668"/>
            <w:gridCol w:w="1066"/>
            <w:gridCol w:w="921"/>
            <w:gridCol w:w="1107"/>
            <w:gridCol w:w="1378"/>
            <w:gridCol w:w="889"/>
            <w:gridCol w:w="1229"/>
            <w:gridCol w:w="768"/>
            <w:gridCol w:w="554"/>
            <w:gridCol w:w="1052"/>
          </w:tblGrid>
          <w:tr w:rsidR="00204777" w14:paraId="4FCF1D4F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4D14ED" w14:textId="77777777" w:rsidR="00204777" w:rsidRDefault="00204777"/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728A5C3" w14:textId="77777777" w:rsidR="00204777" w:rsidRDefault="00204777">
                <w:pPr>
                  <w:jc w:val="center"/>
                </w:pPr>
                <w:r>
                  <w:t>Tipo de Interação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D6BDF6A" w14:textId="77777777" w:rsidR="00204777" w:rsidRDefault="00204777">
                <w:pPr>
                  <w:jc w:val="center"/>
                </w:pPr>
                <w:r>
                  <w:t>Regras de negócio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E66BA79" w14:textId="77777777" w:rsidR="00204777" w:rsidRDefault="00204777">
                <w:pPr>
                  <w:jc w:val="center"/>
                </w:pPr>
                <w:r>
                  <w:t>Entidades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60CB368" w14:textId="77777777" w:rsidR="00204777" w:rsidRDefault="00204777">
                <w:pPr>
                  <w:jc w:val="center"/>
                </w:pPr>
                <w:r>
                  <w:t>Tipos de Manipulação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04B9BEF" w14:textId="77777777" w:rsidR="00204777" w:rsidRDefault="00204777">
                <w:pPr>
                  <w:jc w:val="center"/>
                </w:pPr>
                <w:r>
                  <w:t xml:space="preserve">Total </w:t>
                </w:r>
                <w:proofErr w:type="spellStart"/>
                <w:r>
                  <w:t>PNAs</w:t>
                </w:r>
                <w:proofErr w:type="spellEnd"/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FAA031B" w14:textId="77777777" w:rsidR="00204777" w:rsidRDefault="00204777">
                <w:pPr>
                  <w:jc w:val="center"/>
                </w:pPr>
                <w:r>
                  <w:t>Coeficiente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845F022" w14:textId="77777777" w:rsidR="00204777" w:rsidRDefault="00204777">
                <w:pPr>
                  <w:jc w:val="center"/>
                </w:pPr>
                <w:r>
                  <w:t>PA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E1A3393" w14:textId="77777777" w:rsidR="00204777" w:rsidRDefault="00204777">
                <w:pPr>
                  <w:jc w:val="center"/>
                </w:pPr>
                <w:r>
                  <w:t>DA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396579" w14:textId="77777777" w:rsidR="00204777" w:rsidRDefault="00204777">
                <w:pPr>
                  <w:jc w:val="center"/>
                </w:pPr>
              </w:p>
              <w:p w14:paraId="4AF688FB" w14:textId="77777777" w:rsidR="00204777" w:rsidRDefault="00204777">
                <w:pPr>
                  <w:jc w:val="center"/>
                </w:pPr>
                <w:r>
                  <w:t>PUC</w:t>
                </w:r>
              </w:p>
              <w:p w14:paraId="6EF1DD99" w14:textId="77777777" w:rsidR="00204777" w:rsidRDefault="00204777">
                <w:pPr>
                  <w:jc w:val="center"/>
                </w:pPr>
              </w:p>
            </w:tc>
          </w:tr>
          <w:tr w:rsidR="00204777" w14:paraId="5DC59786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A43ABC" w14:textId="77777777" w:rsidR="00204777" w:rsidRDefault="00204777">
                <w:r>
                  <w:t>UC 01: Cadastrar</w:t>
                </w:r>
              </w:p>
              <w:p w14:paraId="526E32BC" w14:textId="77777777" w:rsidR="00204777" w:rsidRDefault="00204777"/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89D3A79" w14:textId="77777777" w:rsidR="00204777" w:rsidRDefault="00204777">
                <w:r>
                  <w:t>3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2D92E89" w14:textId="77777777" w:rsidR="00204777" w:rsidRDefault="00204777">
                <w:r>
                  <w:t>0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0DB4445" w14:textId="77777777" w:rsidR="00204777" w:rsidRDefault="00204777">
                <w:r>
                  <w:t>2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6D6C057" w14:textId="77777777" w:rsidR="00204777" w:rsidRDefault="00204777">
                <w:r>
                  <w:t>2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79DA911" w14:textId="77777777" w:rsidR="00204777" w:rsidRDefault="00204777">
                <w:r>
                  <w:t>7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66BB463" w14:textId="77777777" w:rsidR="00204777" w:rsidRDefault="00204777">
                <w:r>
                  <w:t>1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CF4112E" w14:textId="77777777" w:rsidR="00204777" w:rsidRDefault="00204777">
                <w:r>
                  <w:t>7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A43FC09" w14:textId="77777777" w:rsidR="00204777" w:rsidRDefault="00204777">
                <w:r>
                  <w:t>18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D28B571" w14:textId="77777777" w:rsidR="00204777" w:rsidRDefault="00204777">
                <w:r>
                  <w:t>3,5</w:t>
                </w:r>
              </w:p>
            </w:tc>
          </w:tr>
          <w:tr w:rsidR="00204777" w14:paraId="07AD1F42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52E9F8" w14:textId="77777777" w:rsidR="00204777" w:rsidRDefault="00204777">
                <w:r>
                  <w:t>UC 02: Realizar pagamentos</w:t>
                </w:r>
              </w:p>
              <w:p w14:paraId="07E66CFE" w14:textId="77777777" w:rsidR="00204777" w:rsidRDefault="00204777"/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DF011F6" w14:textId="77777777" w:rsidR="00204777" w:rsidRDefault="00204777">
                <w:r>
                  <w:t>5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DEDC95F" w14:textId="77777777" w:rsidR="00204777" w:rsidRDefault="00204777">
                <w:r>
                  <w:t>1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6532940" w14:textId="77777777" w:rsidR="00204777" w:rsidRDefault="00204777">
                <w:r>
                  <w:t>2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F62557D" w14:textId="77777777" w:rsidR="00204777" w:rsidRDefault="00204777">
                <w:r>
                  <w:t>2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A768311" w14:textId="77777777" w:rsidR="00204777" w:rsidRDefault="00204777">
                <w:r>
                  <w:t>10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F8ED0CE" w14:textId="77777777" w:rsidR="00204777" w:rsidRDefault="00204777">
                <w:r>
                  <w:t>1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4ED606E" w14:textId="77777777" w:rsidR="00204777" w:rsidRDefault="00204777">
                <w:r>
                  <w:t>10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1991D86" w14:textId="77777777" w:rsidR="00204777" w:rsidRDefault="00204777">
                <w:r>
                  <w:t>18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A0E750C" w14:textId="77777777" w:rsidR="00204777" w:rsidRDefault="00204777">
                <w:r>
                  <w:t>5</w:t>
                </w:r>
              </w:p>
            </w:tc>
          </w:tr>
          <w:tr w:rsidR="00204777" w14:paraId="4B7DB9BB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94EEE9" w14:textId="77777777" w:rsidR="00204777" w:rsidRDefault="00204777">
                <w:r>
                  <w:t>UC 03:Realizar Aula</w:t>
                </w:r>
              </w:p>
              <w:p w14:paraId="479E2282" w14:textId="77777777" w:rsidR="00204777" w:rsidRDefault="00204777"/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89EA21B" w14:textId="77777777" w:rsidR="00204777" w:rsidRDefault="00204777">
                <w:r>
                  <w:t>4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8BDA739" w14:textId="77777777" w:rsidR="00204777" w:rsidRDefault="00204777">
                <w:r>
                  <w:t>1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EC4FF23" w14:textId="77777777" w:rsidR="00204777" w:rsidRDefault="00204777">
                <w:r>
                  <w:t>2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67CBBDB" w14:textId="77777777" w:rsidR="00204777" w:rsidRDefault="00204777">
                <w:r>
                  <w:t>3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A3F87BE" w14:textId="77777777" w:rsidR="00204777" w:rsidRDefault="00204777">
                <w:r>
                  <w:t>10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2474CEF" w14:textId="77777777" w:rsidR="00204777" w:rsidRDefault="00204777">
                <w:r>
                  <w:t>1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45F162F" w14:textId="77777777" w:rsidR="00204777" w:rsidRDefault="00204777">
                <w:r>
                  <w:t>10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E2ED1A" w14:textId="77777777" w:rsidR="00204777" w:rsidRDefault="00204777">
                <w:r>
                  <w:t>18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2AEEB17" w14:textId="77777777" w:rsidR="00204777" w:rsidRDefault="00204777">
                <w:r>
                  <w:t>5</w:t>
                </w:r>
              </w:p>
            </w:tc>
          </w:tr>
          <w:tr w:rsidR="00204777" w14:paraId="46D59DE8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4B15BF" w14:textId="77777777" w:rsidR="00204777" w:rsidRDefault="00204777">
                <w:r>
                  <w:t xml:space="preserve">UC 04: Fazer a pesquisa de aula </w:t>
                </w:r>
              </w:p>
              <w:p w14:paraId="288E1FEC" w14:textId="77777777" w:rsidR="00204777" w:rsidRDefault="00204777"/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F6B6AE9" w14:textId="77777777" w:rsidR="00204777" w:rsidRDefault="00204777">
                <w:r>
                  <w:t>4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6F1661B" w14:textId="77777777" w:rsidR="00204777" w:rsidRDefault="00204777">
                <w:r>
                  <w:t>1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5E6DE37" w14:textId="77777777" w:rsidR="00204777" w:rsidRDefault="00204777">
                <w:r>
                  <w:t>1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4E7DDF7" w14:textId="77777777" w:rsidR="00204777" w:rsidRDefault="00204777">
                <w:r>
                  <w:t>1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E3B1B7B" w14:textId="77777777" w:rsidR="00204777" w:rsidRDefault="00204777">
                <w:r>
                  <w:t>7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C9A13D9" w14:textId="77777777" w:rsidR="00204777" w:rsidRDefault="00204777">
                <w:r>
                  <w:t>1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DF867B0" w14:textId="77777777" w:rsidR="00204777" w:rsidRDefault="00204777">
                <w:r>
                  <w:t>7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DAEAE84" w14:textId="77777777" w:rsidR="00204777" w:rsidRDefault="00204777">
                <w:r>
                  <w:t>18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169E727" w14:textId="77777777" w:rsidR="00204777" w:rsidRDefault="00204777">
                <w:r>
                  <w:t>3,5</w:t>
                </w:r>
              </w:p>
            </w:tc>
          </w:tr>
          <w:tr w:rsidR="00204777" w14:paraId="6C7F10E7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17A5DA" w14:textId="77777777" w:rsidR="00204777" w:rsidRDefault="00204777">
                <w:r>
                  <w:t xml:space="preserve">UC 05: Entrar no fórum de dúvidas </w:t>
                </w:r>
              </w:p>
              <w:p w14:paraId="02424423" w14:textId="77777777" w:rsidR="00204777" w:rsidRDefault="00204777"/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33C9F13" w14:textId="77777777" w:rsidR="00204777" w:rsidRDefault="00204777">
                <w:r>
                  <w:t>3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7AF63C4" w14:textId="77777777" w:rsidR="00204777" w:rsidRDefault="00204777">
                <w:r>
                  <w:t>1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E9301BC" w14:textId="77777777" w:rsidR="00204777" w:rsidRDefault="00204777">
                <w:r>
                  <w:t>2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8B67798" w14:textId="77777777" w:rsidR="00204777" w:rsidRDefault="00204777">
                <w:r>
                  <w:t>3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16C415" w14:textId="77777777" w:rsidR="00204777" w:rsidRDefault="00204777">
                <w:r>
                  <w:t>9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36D2682" w14:textId="77777777" w:rsidR="00204777" w:rsidRDefault="00204777">
                <w:r>
                  <w:t>1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D6B0AA4" w14:textId="77777777" w:rsidR="00204777" w:rsidRDefault="00204777">
                <w:r>
                  <w:t>9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E83FF01" w14:textId="77777777" w:rsidR="00204777" w:rsidRDefault="00204777">
                <w:r>
                  <w:t>18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8DAC9DE" w14:textId="77777777" w:rsidR="00204777" w:rsidRDefault="00204777">
                <w:r>
                  <w:t>4,5</w:t>
                </w:r>
              </w:p>
            </w:tc>
          </w:tr>
        </w:tbl>
        <w:p w14:paraId="52D5FF18" w14:textId="77777777" w:rsidR="00204777" w:rsidRDefault="00204777" w:rsidP="00204777">
          <w:r>
            <w:t>Total PUC = 21,5</w:t>
          </w:r>
        </w:p>
        <w:p w14:paraId="7E572FBF" w14:textId="77777777" w:rsidR="00204777" w:rsidRDefault="00204777" w:rsidP="00204777">
          <w:pPr>
            <w:rPr>
              <w:b/>
              <w:bCs/>
            </w:rPr>
          </w:pPr>
          <w:r>
            <w:rPr>
              <w:b/>
              <w:bCs/>
            </w:rPr>
            <w:t>Esforço Prazo:</w:t>
          </w:r>
        </w:p>
        <w:p w14:paraId="71CFC086" w14:textId="77777777" w:rsidR="00204777" w:rsidRDefault="00204777" w:rsidP="00204777">
          <w:r>
            <w:t>Pontos por UC: 21,5pontos</w:t>
          </w:r>
        </w:p>
        <w:p w14:paraId="4A19C48C" w14:textId="77777777" w:rsidR="00204777" w:rsidRDefault="00204777" w:rsidP="00204777">
          <w:pPr>
            <w:pStyle w:val="PargrafodaLista"/>
            <w:numPr>
              <w:ilvl w:val="0"/>
              <w:numId w:val="42"/>
            </w:numPr>
            <w:spacing w:after="160" w:line="256" w:lineRule="auto"/>
          </w:pPr>
          <w:r>
            <w:t xml:space="preserve"> A produtividade média da empresa é de 20 horas/PUC</w:t>
          </w:r>
        </w:p>
        <w:p w14:paraId="5996100A" w14:textId="77777777" w:rsidR="00204777" w:rsidRDefault="00204777" w:rsidP="00204777">
          <w:pPr>
            <w:pStyle w:val="PargrafodaLista"/>
            <w:numPr>
              <w:ilvl w:val="0"/>
              <w:numId w:val="42"/>
            </w:numPr>
            <w:spacing w:after="160" w:line="256" w:lineRule="auto"/>
          </w:pPr>
          <w:r>
            <w:t xml:space="preserve"> Equipe de 3 pessoas;</w:t>
          </w:r>
        </w:p>
        <w:p w14:paraId="6CF24006" w14:textId="77777777" w:rsidR="00204777" w:rsidRDefault="00204777" w:rsidP="00204777">
          <w:pPr>
            <w:pStyle w:val="PargrafodaLista"/>
            <w:numPr>
              <w:ilvl w:val="0"/>
              <w:numId w:val="42"/>
            </w:numPr>
            <w:spacing w:after="160" w:line="256" w:lineRule="auto"/>
          </w:pPr>
          <w:r>
            <w:t xml:space="preserve"> Jornada de 8 horas diárias;</w:t>
          </w:r>
        </w:p>
        <w:p w14:paraId="248F11B4" w14:textId="77777777" w:rsidR="00204777" w:rsidRDefault="00204777" w:rsidP="00204777">
          <w:pPr>
            <w:pStyle w:val="PargrafodaLista"/>
            <w:numPr>
              <w:ilvl w:val="0"/>
              <w:numId w:val="42"/>
            </w:numPr>
            <w:spacing w:after="160" w:line="256" w:lineRule="auto"/>
          </w:pPr>
          <w:r>
            <w:t xml:space="preserve"> Valor de R$ 100,00 o valor de 1 hora de trabalho</w:t>
          </w:r>
        </w:p>
        <w:p w14:paraId="1FA6F30B" w14:textId="77777777" w:rsidR="00204777" w:rsidRDefault="00204777" w:rsidP="00204777"/>
        <w:p w14:paraId="62C6BFDD" w14:textId="77777777" w:rsidR="00204777" w:rsidRDefault="00204777" w:rsidP="00204777">
          <w:r>
            <w:t>Esforço = Total de Pontos de Casos de Uso * Produtividade Média</w:t>
          </w:r>
        </w:p>
        <w:p w14:paraId="7DBB7D70" w14:textId="77777777" w:rsidR="00204777" w:rsidRDefault="00204777" w:rsidP="00204777">
          <w:r>
            <w:t>Esforço = 21,5 pontos * 20 horas/PUC = 430 horas</w:t>
          </w:r>
        </w:p>
        <w:p w14:paraId="1CC83111" w14:textId="77777777" w:rsidR="00204777" w:rsidRDefault="00204777" w:rsidP="00204777"/>
        <w:p w14:paraId="470F2AEC" w14:textId="77777777" w:rsidR="00204777" w:rsidRDefault="00204777" w:rsidP="00204777">
          <w:r>
            <w:t>Prazo = Esforço Total / (Equipe * Jornada Diária)</w:t>
          </w:r>
        </w:p>
        <w:p w14:paraId="2BEE8018" w14:textId="77777777" w:rsidR="00204777" w:rsidRDefault="00204777" w:rsidP="00204777">
          <w:r>
            <w:t>Prazo = 430 horas / (3 pessoas * 8 horas/dia) = 17,92 dias/ aprox. 18 dias</w:t>
          </w:r>
        </w:p>
        <w:p w14:paraId="77B4E2D2" w14:textId="77777777" w:rsidR="00204777" w:rsidRDefault="00204777" w:rsidP="00204777">
          <w:r>
            <w:t>Custo = Esforço Total * Valor da Hora de Trabalho</w:t>
          </w:r>
        </w:p>
        <w:p w14:paraId="716E84C7" w14:textId="77777777" w:rsidR="00204777" w:rsidRDefault="00204777" w:rsidP="00204777">
          <w:r>
            <w:t>Custo = 430 horas * R$ 100,00/hora = R$ 43.000,00</w:t>
          </w:r>
        </w:p>
        <w:p w14:paraId="0057A20A" w14:textId="77777777" w:rsidR="00945C0C" w:rsidRDefault="00581427"/>
      </w:sdtContent>
    </w:sdt>
    <w:sectPr w:rsidR="00945C0C">
      <w:headerReference w:type="even" r:id="rId15"/>
      <w:headerReference w:type="default" r:id="rId16"/>
      <w:footerReference w:type="even" r:id="rId17"/>
      <w:footerReference w:type="default" r:id="rId18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2CC0" w14:textId="77777777" w:rsidR="00581427" w:rsidRDefault="00581427">
      <w:pPr>
        <w:spacing w:after="0" w:line="240" w:lineRule="auto"/>
      </w:pPr>
      <w:r>
        <w:separator/>
      </w:r>
    </w:p>
  </w:endnote>
  <w:endnote w:type="continuationSeparator" w:id="0">
    <w:p w14:paraId="38C93DCB" w14:textId="77777777" w:rsidR="00581427" w:rsidRDefault="0058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822D" w14:textId="77777777" w:rsidR="00945C0C" w:rsidRDefault="00B879C0"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Wingdings 2" w:eastAsia="Wingdings 2" w:hAnsi="Wingdings 2" w:cs="Wingdings 2"/>
        <w:color w:val="A04DA3" w:themeColor="accent3"/>
      </w:rPr>
      <w:t>□</w:t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945C0C" w14:paraId="00585BFF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263AA29C" w14:textId="77777777" w:rsidR="00945C0C" w:rsidRDefault="00945C0C">
          <w:pPr>
            <w:pStyle w:val="SemEspaamento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327CFF3B" w14:textId="77777777" w:rsidR="00945C0C" w:rsidRDefault="00945C0C">
          <w:pPr>
            <w:pStyle w:val="SemEspaamento"/>
          </w:pPr>
        </w:p>
      </w:tc>
    </w:tr>
  </w:tbl>
  <w:p w14:paraId="58CDE5C8" w14:textId="77777777" w:rsidR="00945C0C" w:rsidRDefault="00945C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E43C" w14:textId="77777777" w:rsidR="00945C0C" w:rsidRDefault="00B879C0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Wingdings 2" w:eastAsia="Wingdings 2" w:hAnsi="Wingdings 2" w:cs="Wingdings 2"/>
        <w:color w:val="A04DA3" w:themeColor="accent3"/>
      </w:rPr>
      <w:t>□</w:t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945C0C" w14:paraId="7628E3AE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5AF7D419" w14:textId="77777777" w:rsidR="00945C0C" w:rsidRDefault="00945C0C">
          <w:pPr>
            <w:pStyle w:val="SemEspaamento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7090981F" w14:textId="77777777" w:rsidR="00945C0C" w:rsidRDefault="00945C0C">
          <w:pPr>
            <w:pStyle w:val="SemEspaamento"/>
          </w:pPr>
        </w:p>
      </w:tc>
    </w:tr>
  </w:tbl>
  <w:p w14:paraId="19B38552" w14:textId="77777777" w:rsidR="00945C0C" w:rsidRDefault="00945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43E5" w14:textId="77777777" w:rsidR="00581427" w:rsidRDefault="00581427">
      <w:pPr>
        <w:spacing w:after="0" w:line="240" w:lineRule="auto"/>
      </w:pPr>
      <w:r>
        <w:separator/>
      </w:r>
    </w:p>
  </w:footnote>
  <w:footnote w:type="continuationSeparator" w:id="0">
    <w:p w14:paraId="283A363D" w14:textId="77777777" w:rsidR="00581427" w:rsidRDefault="0058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798D" w14:textId="0CC28043" w:rsidR="00945C0C" w:rsidRDefault="00B879C0">
    <w:pPr>
      <w:pStyle w:val="Cabealho"/>
      <w:pBdr>
        <w:bottom w:val="single" w:sz="4" w:space="0" w:color="auto"/>
      </w:pBdr>
    </w:pPr>
    <w:r>
      <w:t xml:space="preserve"> Anna Beatriz Pereira Lima; Giovana </w:t>
    </w:r>
    <w:proofErr w:type="spellStart"/>
    <w:r>
      <w:t>Ellero</w:t>
    </w:r>
    <w:proofErr w:type="spellEnd"/>
    <w:r>
      <w:t xml:space="preserve"> Vieira; Vagner </w:t>
    </w:r>
    <w:proofErr w:type="spellStart"/>
    <w:r>
      <w:t>Batazoli</w:t>
    </w:r>
    <w:proofErr w:type="spellEnd"/>
    <w:r>
      <w:t xml:space="preserve"> Pereira Filho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7239B73B" w14:textId="7AA2EBD8" w:rsidR="00945C0C" w:rsidRDefault="008D73C2">
        <w:pPr>
          <w:pStyle w:val="Cabealho"/>
          <w:pBdr>
            <w:bottom w:val="single" w:sz="4" w:space="0" w:color="auto"/>
          </w:pBdr>
          <w:jc w:val="right"/>
        </w:pPr>
        <w:r>
          <w:t xml:space="preserve">Anna Beatriz Pereira </w:t>
        </w:r>
        <w:proofErr w:type="spellStart"/>
        <w:proofErr w:type="gramStart"/>
        <w:r>
          <w:t>Lima;Giovana</w:t>
        </w:r>
        <w:proofErr w:type="spellEnd"/>
        <w:proofErr w:type="gramEnd"/>
        <w:r>
          <w:t xml:space="preserve"> </w:t>
        </w:r>
        <w:proofErr w:type="spellStart"/>
        <w:r>
          <w:t>Ellero</w:t>
        </w:r>
        <w:proofErr w:type="spellEnd"/>
        <w:r>
          <w:t xml:space="preserve"> </w:t>
        </w:r>
        <w:proofErr w:type="spellStart"/>
        <w:r>
          <w:t>Vieira;Vagner</w:t>
        </w:r>
        <w:proofErr w:type="spellEnd"/>
        <w:r>
          <w:t xml:space="preserve"> </w:t>
        </w:r>
        <w:proofErr w:type="spellStart"/>
        <w:r>
          <w:t>Batazoli</w:t>
        </w:r>
        <w:proofErr w:type="spellEnd"/>
        <w:r>
          <w:t xml:space="preserve"> Pereira Filho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mMarcadoresUrbana"/>
  </w:abstractNum>
  <w:abstractNum w:abstractNumId="11" w15:restartNumberingAfterBreak="0">
    <w:nsid w:val="0EDC38E4"/>
    <w:multiLevelType w:val="multilevel"/>
    <w:tmpl w:val="33B056D0"/>
    <w:numStyleLink w:val="ListacomMarcadore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mMarcadoresUrbana"/>
  </w:abstractNum>
  <w:abstractNum w:abstractNumId="16" w15:restartNumberingAfterBreak="0">
    <w:nsid w:val="24383C40"/>
    <w:multiLevelType w:val="hybridMultilevel"/>
    <w:tmpl w:val="6BE23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D9C46A3"/>
    <w:multiLevelType w:val="multilevel"/>
    <w:tmpl w:val="33B056D0"/>
    <w:styleLink w:val="ListacomMarcadoresUrbana"/>
    <w:lvl w:ilvl="0">
      <w:start w:val="1"/>
      <w:numFmt w:val="bullet"/>
      <w:pStyle w:val="Marcador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Marcador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Marcador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50922AFC"/>
    <w:multiLevelType w:val="multilevel"/>
    <w:tmpl w:val="A3B03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3E8022B"/>
    <w:multiLevelType w:val="multilevel"/>
    <w:tmpl w:val="33B056D0"/>
    <w:numStyleLink w:val="ListacomMarcadoresUrbana"/>
  </w:abstractNum>
  <w:abstractNum w:abstractNumId="27" w15:restartNumberingAfterBreak="0">
    <w:nsid w:val="6F0D0B31"/>
    <w:multiLevelType w:val="multilevel"/>
    <w:tmpl w:val="7AC6A14E"/>
    <w:numStyleLink w:val="ListaNumeradaUrbana"/>
  </w:abstractNum>
  <w:abstractNum w:abstractNumId="28" w15:restartNumberingAfterBreak="0">
    <w:nsid w:val="710C301B"/>
    <w:multiLevelType w:val="hybridMultilevel"/>
    <w:tmpl w:val="7DC0B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740294"/>
    <w:multiLevelType w:val="multilevel"/>
    <w:tmpl w:val="33B056D0"/>
    <w:numStyleLink w:val="ListacomMarcadoresUrbana"/>
  </w:abstractNum>
  <w:abstractNum w:abstractNumId="31" w15:restartNumberingAfterBreak="0">
    <w:nsid w:val="76921C5B"/>
    <w:multiLevelType w:val="multilevel"/>
    <w:tmpl w:val="33B056D0"/>
    <w:numStyleLink w:val="ListacomMarcadoresUrbana"/>
  </w:abstractNum>
  <w:abstractNum w:abstractNumId="32" w15:restartNumberingAfterBreak="0">
    <w:nsid w:val="7E025C09"/>
    <w:multiLevelType w:val="multilevel"/>
    <w:tmpl w:val="33B056D0"/>
    <w:numStyleLink w:val="ListacomMarcadore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9"/>
  </w:num>
  <w:num w:numId="16">
    <w:abstractNumId w:val="18"/>
  </w:num>
  <w:num w:numId="17">
    <w:abstractNumId w:val="21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7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4"/>
  </w:num>
  <w:num w:numId="29">
    <w:abstractNumId w:val="17"/>
  </w:num>
  <w:num w:numId="30">
    <w:abstractNumId w:val="15"/>
  </w:num>
  <w:num w:numId="31">
    <w:abstractNumId w:val="15"/>
  </w:num>
  <w:num w:numId="32">
    <w:abstractNumId w:val="15"/>
  </w:num>
  <w:num w:numId="33">
    <w:abstractNumId w:val="21"/>
  </w:num>
  <w:num w:numId="34">
    <w:abstractNumId w:val="12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2"/>
  </w:num>
  <w:num w:numId="40">
    <w:abstractNumId w:val="25"/>
  </w:num>
  <w:num w:numId="4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C0"/>
    <w:rsid w:val="00006729"/>
    <w:rsid w:val="00204777"/>
    <w:rsid w:val="00581427"/>
    <w:rsid w:val="0064020A"/>
    <w:rsid w:val="008160EB"/>
    <w:rsid w:val="008D73C2"/>
    <w:rsid w:val="008F3E9A"/>
    <w:rsid w:val="00945C0C"/>
    <w:rsid w:val="009D6758"/>
    <w:rsid w:val="00B879C0"/>
    <w:rsid w:val="00D10A49"/>
    <w:rsid w:val="00EC0ECF"/>
    <w:rsid w:val="00F1395D"/>
    <w:rsid w:val="54A09B5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174C0F7D"/>
  <w15:docId w15:val="{926A8723-9ED8-4693-AAC9-91341336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i/>
      <w:color w:val="424456" w:themeColor="text2"/>
      <w:sz w:val="24"/>
      <w:szCs w:val="24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embloco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color w:val="006666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efernciaSutil">
    <w:name w:val="Subtle Reference"/>
    <w:basedOn w:val="Fontepargpadro"/>
    <w:uiPriority w:val="31"/>
    <w:qFormat/>
    <w:rPr>
      <w:rFonts w:cs="Times New Roman"/>
      <w:i/>
      <w:color w:val="4E4F89"/>
    </w:rPr>
  </w:style>
  <w:style w:type="character" w:styleId="nfase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tulodoLivro">
    <w:name w:val="Book Title"/>
    <w:basedOn w:val="Fontepargpadr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sz w:val="20"/>
      <w:szCs w:val="20"/>
    </w:rPr>
  </w:style>
  <w:style w:type="paragraph" w:styleId="Recuonormal">
    <w:name w:val="Normal Indent"/>
    <w:basedOn w:val="Normal"/>
    <w:uiPriority w:val="99"/>
    <w:unhideWhenUsed/>
    <w:pPr>
      <w:ind w:left="720"/>
      <w:contextualSpacing/>
    </w:pPr>
  </w:style>
  <w:style w:type="paragraph" w:styleId="CitaoIntens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acomMarcadoresUrbana">
    <w:name w:val="Lista com Marcadore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Marcador1">
    <w:name w:val="Marcador 1"/>
    <w:basedOn w:val="PargrafodaLista"/>
    <w:uiPriority w:val="38"/>
    <w:qFormat/>
    <w:pPr>
      <w:numPr>
        <w:numId w:val="38"/>
      </w:numPr>
      <w:spacing w:after="0"/>
    </w:pPr>
  </w:style>
  <w:style w:type="paragraph" w:customStyle="1" w:styleId="Marcador2">
    <w:name w:val="Marcador 2"/>
    <w:basedOn w:val="PargrafodaLista"/>
    <w:uiPriority w:val="38"/>
    <w:qFormat/>
    <w:pPr>
      <w:numPr>
        <w:ilvl w:val="1"/>
        <w:numId w:val="38"/>
      </w:numPr>
      <w:spacing w:after="0"/>
    </w:pPr>
  </w:style>
  <w:style w:type="paragraph" w:customStyle="1" w:styleId="Marcador3">
    <w:name w:val="Marcador 3"/>
    <w:basedOn w:val="PargrafodaLista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bealhoPar">
    <w:name w:val="Cabeçalho Par"/>
    <w:basedOn w:val="Cabealho"/>
    <w:uiPriority w:val="39"/>
    <w:pPr>
      <w:pBdr>
        <w:bottom w:val="single" w:sz="4" w:space="1" w:color="auto"/>
      </w:pBdr>
    </w:pPr>
  </w:style>
  <w:style w:type="paragraph" w:customStyle="1" w:styleId="Cabealhompar">
    <w:name w:val="Cabeçalho Ímpar"/>
    <w:basedOn w:val="Cabealho"/>
    <w:uiPriority w:val="39"/>
    <w:pPr>
      <w:pBdr>
        <w:bottom w:val="single" w:sz="4" w:space="1" w:color="auto"/>
      </w:pBdr>
      <w:jc w:val="right"/>
    </w:pPr>
  </w:style>
  <w:style w:type="paragraph" w:customStyle="1" w:styleId="Categoria">
    <w:name w:val="Categoria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rios">
    <w:name w:val="Comentário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odeComentrios">
    <w:name w:val="Texto de Comentário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Fontepargpadro"/>
    <w:uiPriority w:val="99"/>
    <w:unhideWhenUsed/>
    <w:rPr>
      <w:color w:val="67AFBD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egenda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\AppData\Roaming\Microsoft\Templates\Relat&#243;rio%20(tema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CD4135AF684095BD49B7489743FF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5B8545-F42A-4C99-9462-9D753D3039CF}"/>
      </w:docPartPr>
      <w:docPartBody>
        <w:p w:rsidR="00497FAA" w:rsidRDefault="00497FAA">
          <w:pPr>
            <w:pStyle w:val="15CD4135AF684095BD49B7489743FF53"/>
          </w:pPr>
          <w:r>
            <w:rPr>
              <w:color w:val="44546A" w:themeColor="text2"/>
            </w:rPr>
            <w:t>[Escolha a data]</w:t>
          </w:r>
        </w:p>
      </w:docPartBody>
    </w:docPart>
    <w:docPart>
      <w:docPartPr>
        <w:name w:val="446D319708F44FDCBD77544F426C12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BF777A-E06D-486F-9A12-62DB574E16B3}"/>
      </w:docPartPr>
      <w:docPartBody>
        <w:p w:rsidR="00497FAA" w:rsidRDefault="00497FAA">
          <w:pPr>
            <w:pStyle w:val="446D319708F44FDCBD77544F426C12F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[Digite o título do documento]</w:t>
          </w:r>
        </w:p>
      </w:docPartBody>
    </w:docPart>
    <w:docPart>
      <w:docPartPr>
        <w:name w:val="D8A3159477D84712AE229E287FBA2C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C8DAF6-B519-49E7-97A9-646A0C541F33}"/>
      </w:docPartPr>
      <w:docPartBody>
        <w:p w:rsidR="00497FAA" w:rsidRDefault="00497FAA">
          <w:pPr>
            <w:pStyle w:val="D8A3159477D84712AE229E287FBA2CD5"/>
          </w:pPr>
          <w:r>
            <w:rPr>
              <w:i/>
              <w:iCs/>
              <w:color w:val="44546A" w:themeColor="text2"/>
              <w:sz w:val="28"/>
              <w:szCs w:val="28"/>
            </w:rPr>
            <w:t>[Digite o subtítulo do documento]</w:t>
          </w:r>
        </w:p>
      </w:docPartBody>
    </w:docPart>
    <w:docPart>
      <w:docPartPr>
        <w:name w:val="BD61EE491441437AA63184F55DECB7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1B12E4-F9D3-41E6-B5BB-2ED33E7EC09A}"/>
      </w:docPartPr>
      <w:docPartBody>
        <w:p w:rsidR="00497FAA" w:rsidRDefault="00497FAA">
          <w:pPr>
            <w:pStyle w:val="BD61EE491441437AA63184F55DECB74B"/>
          </w:pPr>
          <w:r>
            <w:rPr>
              <w:color w:val="44546A" w:themeColor="text2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AA"/>
    <w:rsid w:val="00497FAA"/>
    <w:rsid w:val="00541168"/>
    <w:rsid w:val="00D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497FAA"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kern w:val="0"/>
      <w:sz w:val="32"/>
      <w:szCs w:val="32"/>
      <w14:ligatures w14:val="none"/>
    </w:rPr>
  </w:style>
  <w:style w:type="paragraph" w:styleId="Ttulo2">
    <w:name w:val="heading 2"/>
    <w:basedOn w:val="Normal"/>
    <w:next w:val="Normal"/>
    <w:link w:val="Ttulo2Char"/>
    <w:uiPriority w:val="2"/>
    <w:qFormat/>
    <w:rsid w:val="00497FAA"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kern w:val="0"/>
      <w:sz w:val="28"/>
      <w:szCs w:val="28"/>
      <w14:ligatures w14:val="none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rsid w:val="00497FAA"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kern w:val="0"/>
      <w:sz w:val="24"/>
      <w:szCs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5CD4135AF684095BD49B7489743FF53">
    <w:name w:val="15CD4135AF684095BD49B7489743FF53"/>
  </w:style>
  <w:style w:type="paragraph" w:customStyle="1" w:styleId="446D319708F44FDCBD77544F426C12F6">
    <w:name w:val="446D319708F44FDCBD77544F426C12F6"/>
  </w:style>
  <w:style w:type="paragraph" w:customStyle="1" w:styleId="D8A3159477D84712AE229E287FBA2CD5">
    <w:name w:val="D8A3159477D84712AE229E287FBA2CD5"/>
  </w:style>
  <w:style w:type="paragraph" w:customStyle="1" w:styleId="BD61EE491441437AA63184F55DECB74B">
    <w:name w:val="BD61EE491441437AA63184F55DECB74B"/>
  </w:style>
  <w:style w:type="character" w:customStyle="1" w:styleId="Ttulo1Char">
    <w:name w:val="Título 1 Char"/>
    <w:basedOn w:val="Fontepargpadro"/>
    <w:link w:val="Ttulo1"/>
    <w:uiPriority w:val="1"/>
    <w:rsid w:val="00497FAA"/>
    <w:rPr>
      <w:rFonts w:asciiTheme="majorHAnsi" w:eastAsiaTheme="minorHAnsi" w:hAnsiTheme="majorHAnsi"/>
      <w:color w:val="ED7D31" w:themeColor="accent2"/>
      <w:kern w:val="0"/>
      <w:sz w:val="32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2"/>
    <w:rsid w:val="00497FAA"/>
    <w:rPr>
      <w:rFonts w:asciiTheme="majorHAnsi" w:eastAsiaTheme="minorHAnsi" w:hAnsiTheme="majorHAnsi"/>
      <w:color w:val="ED7D31" w:themeColor="accent2"/>
      <w:kern w:val="0"/>
      <w:sz w:val="28"/>
      <w:szCs w:val="28"/>
      <w14:ligatures w14:val="none"/>
    </w:rPr>
  </w:style>
  <w:style w:type="character" w:customStyle="1" w:styleId="Ttulo3Char">
    <w:name w:val="Título 3 Char"/>
    <w:basedOn w:val="Fontepargpadro"/>
    <w:link w:val="Ttulo3"/>
    <w:uiPriority w:val="2"/>
    <w:rsid w:val="00497FAA"/>
    <w:rPr>
      <w:rFonts w:asciiTheme="majorHAnsi" w:eastAsiaTheme="minorHAnsi" w:hAnsiTheme="majorHAnsi"/>
      <w:color w:val="ED7D31" w:themeColor="accent2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2023-09-16T00:00:00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038D4441FBE4D896FE472147FF172" ma:contentTypeVersion="4" ma:contentTypeDescription="Create a new document." ma:contentTypeScope="" ma:versionID="0c71ac56867994646b7bfe1466601b05">
  <xsd:schema xmlns:xsd="http://www.w3.org/2001/XMLSchema" xmlns:xs="http://www.w3.org/2001/XMLSchema" xmlns:p="http://schemas.microsoft.com/office/2006/metadata/properties" xmlns:ns3="ab6dec4a-ced1-44ea-a299-0179bdac8637" targetNamespace="http://schemas.microsoft.com/office/2006/metadata/properties" ma:root="true" ma:fieldsID="2866300344b21c87fb8a5bd546802dc1" ns3:_="">
    <xsd:import namespace="ab6dec4a-ced1-44ea-a299-0179bdac86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dec4a-ced1-44ea-a299-0179bdac8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6dec4a-ced1-44ea-a299-0179bdac8637" xsi:nil="true"/>
  </documentManagement>
</p:properti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01E17-D177-4417-A389-F0633FEF8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dec4a-ced1-44ea-a299-0179bdac86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8258BB-B481-4E9B-9210-3D257A2DA9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33E4AB-E768-48CA-B537-37B8E4AD902A}">
  <ds:schemaRefs>
    <ds:schemaRef ds:uri="http://schemas.microsoft.com/office/2006/metadata/properties"/>
    <ds:schemaRef ds:uri="http://schemas.microsoft.com/office/infopath/2007/PartnerControls"/>
    <ds:schemaRef ds:uri="ab6dec4a-ced1-44ea-a299-0179bdac8637"/>
  </ds:schemaRefs>
</ds:datastoreItem>
</file>

<file path=customXml/itemProps5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CB4047E6-ACAF-4FD0-95AA-ED89EA6F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Urbano)</Template>
  <TotalTime>64</TotalTime>
  <Pages>7</Pages>
  <Words>1181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Planejamento do Projeto</dc:subject>
  <dc:creator>Anna Beatriz Pereira Lima;Giovana Ellero Vieira;Vagner Batazoli Pereira Filho</dc:creator>
  <cp:lastModifiedBy>VAGNER BATAZOLI PEREIRA FILHO</cp:lastModifiedBy>
  <cp:revision>2</cp:revision>
  <dcterms:created xsi:type="dcterms:W3CDTF">2023-09-16T15:42:00Z</dcterms:created>
  <dcterms:modified xsi:type="dcterms:W3CDTF">2023-09-23T16:08:00Z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0x010100834038D4441FBE4D896FE472147FF172</vt:lpwstr>
  </property>
</Properties>
</file>