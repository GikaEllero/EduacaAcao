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3E3E67" w:themeColor="accent1" w:themeShade="BF"/>
          <w:sz w:val="56"/>
          <w:szCs w:val="56"/>
        </w:rPr>
        <w:id w:val="1833336649"/>
        <w:docPartObj>
          <w:docPartGallery w:val="Cover Pages"/>
          <w:docPartUnique/>
        </w:docPartObj>
      </w:sdtPr>
      <w:sdtEndPr>
        <w:rPr>
          <w:szCs w:val="20"/>
        </w:rPr>
      </w:sdtEndPr>
      <w:sdtContent>
        <w:tbl>
          <w:tblPr>
            <w:tblpPr w:leftFromText="187" w:rightFromText="187" w:tblpYSpec="bottom"/>
            <w:tblOverlap w:val="never"/>
            <w:tblW w:w="5000" w:type="pct"/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35"/>
            <w:gridCol w:w="2688"/>
            <w:gridCol w:w="1549"/>
            <w:gridCol w:w="3799"/>
          </w:tblGrid>
          <w:tr w:rsidR="00B879C0" w14:paraId="5BD6C4AE" w14:textId="77777777">
            <w:tc>
              <w:tcPr>
                <w:tcW w:w="1086" w:type="dxa"/>
                <w:vAlign w:val="center"/>
              </w:tcPr>
              <w:p w14:paraId="1F0F2F9F" w14:textId="77777777" w:rsidR="00945C0C" w:rsidRDefault="00945C0C">
                <w:pPr>
                  <w:pStyle w:val="SemEspaamento"/>
                </w:pPr>
              </w:p>
            </w:tc>
            <w:tc>
              <w:tcPr>
                <w:tcW w:w="2842" w:type="dxa"/>
                <w:vAlign w:val="center"/>
              </w:tcPr>
              <w:p w14:paraId="24A2A494" w14:textId="45435800" w:rsidR="00945C0C" w:rsidRDefault="008160EB">
                <w:pPr>
                  <w:pStyle w:val="SemEspaamento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Data"/>
                    <w:id w:val="281571602"/>
                    <w:placeholder>
                      <w:docPart w:val="15CD4135AF684095BD49B7489743FF53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3-09-16T00:00:00Z">
                      <w:dateFormat w:val="dd/MM/yyyy"/>
                      <w:lid w:val="pt-B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64020A">
                      <w:rPr>
                        <w:color w:val="424456" w:themeColor="text2"/>
                        <w:szCs w:val="22"/>
                      </w:rPr>
                      <w:t>16/09/2023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14:paraId="0E9095FD" w14:textId="77777777" w:rsidR="00945C0C" w:rsidRDefault="00945C0C">
                <w:pPr>
                  <w:pStyle w:val="SemEspaamento"/>
                </w:pPr>
              </w:p>
            </w:tc>
          </w:tr>
          <w:tr w:rsidR="00945C0C" w14:paraId="2B6496B1" w14:textId="77777777">
            <w:tc>
              <w:tcPr>
                <w:tcW w:w="3928" w:type="dxa"/>
                <w:gridSpan w:val="2"/>
                <w:vAlign w:val="center"/>
              </w:tcPr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24"/>
                  <w:gridCol w:w="2569"/>
                </w:tblGrid>
                <w:tr w:rsidR="00945C0C" w14:paraId="0ABF9C92" w14:textId="77777777">
                  <w:trPr>
                    <w:trHeight w:hRule="exact" w:val="86"/>
                  </w:trPr>
                  <w:tc>
                    <w:tcPr>
                      <w:tcW w:w="990" w:type="dxa"/>
                    </w:tcPr>
                    <w:p w14:paraId="594422C6" w14:textId="77777777" w:rsidR="00945C0C" w:rsidRDefault="00945C0C">
                      <w:pPr>
                        <w:pStyle w:val="SemEspaamento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14:paraId="25F6DE6C" w14:textId="77777777" w:rsidR="00945C0C" w:rsidRDefault="00945C0C">
                      <w:pPr>
                        <w:pStyle w:val="SemEspaamento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945C0C" w14:paraId="4EBA1D0A" w14:textId="77777777">
                  <w:trPr>
                    <w:trHeight w:hRule="exact" w:val="86"/>
                  </w:trPr>
                  <w:tc>
                    <w:tcPr>
                      <w:tcW w:w="990" w:type="dxa"/>
                      <w:tcBorders>
                        <w:bottom w:val="single" w:sz="2" w:space="0" w:color="438086" w:themeColor="accent2"/>
                      </w:tcBorders>
                    </w:tcPr>
                    <w:p w14:paraId="73E63D84" w14:textId="77777777" w:rsidR="00945C0C" w:rsidRDefault="00945C0C">
                      <w:pPr>
                        <w:pStyle w:val="SemEspaamento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14:paraId="62D2DECC" w14:textId="77777777" w:rsidR="00945C0C" w:rsidRDefault="00945C0C">
                      <w:pPr>
                        <w:pStyle w:val="SemEspaamento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945C0C" w14:paraId="553CCB5B" w14:textId="77777777">
                  <w:trPr>
                    <w:trHeight w:hRule="exact" w:val="115"/>
                  </w:trPr>
                  <w:tc>
                    <w:tcPr>
                      <w:tcW w:w="990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14:paraId="54F8D5CF" w14:textId="77777777" w:rsidR="00945C0C" w:rsidRDefault="00945C0C">
                      <w:pPr>
                        <w:pStyle w:val="SemEspaamento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14:paraId="692F437C" w14:textId="77777777" w:rsidR="00945C0C" w:rsidRDefault="00945C0C">
                      <w:pPr>
                        <w:pStyle w:val="SemEspaamento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945C0C" w14:paraId="29D24FD6" w14:textId="77777777">
                  <w:trPr>
                    <w:trHeight w:hRule="exact" w:val="58"/>
                  </w:trPr>
                  <w:tc>
                    <w:tcPr>
                      <w:tcW w:w="990" w:type="dxa"/>
                      <w:tcBorders>
                        <w:top w:val="single" w:sz="8" w:space="0" w:color="438086" w:themeColor="accent2"/>
                      </w:tcBorders>
                    </w:tcPr>
                    <w:p w14:paraId="18523DB3" w14:textId="77777777" w:rsidR="00945C0C" w:rsidRDefault="00945C0C">
                      <w:pPr>
                        <w:pStyle w:val="SemEspaamento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14:paraId="2615B520" w14:textId="77777777" w:rsidR="00945C0C" w:rsidRDefault="00945C0C">
                      <w:pPr>
                        <w:pStyle w:val="SemEspaamento"/>
                        <w:framePr w:hSpace="187" w:wrap="around" w:hAnchor="text" w:yAlign="bottom"/>
                        <w:suppressOverlap/>
                      </w:pPr>
                    </w:p>
                  </w:tc>
                </w:tr>
              </w:tbl>
              <w:p w14:paraId="044D9BF6" w14:textId="77777777" w:rsidR="00945C0C" w:rsidRDefault="00945C0C">
                <w:pPr>
                  <w:pStyle w:val="SemEspaamento"/>
                </w:pPr>
              </w:p>
            </w:tc>
            <w:tc>
              <w:tcPr>
                <w:tcW w:w="5648" w:type="dxa"/>
                <w:gridSpan w:val="2"/>
                <w:vAlign w:val="center"/>
              </w:tcPr>
              <w:p w14:paraId="3064F054" w14:textId="77777777" w:rsidR="00945C0C" w:rsidRDefault="00945C0C">
                <w:pPr>
                  <w:pStyle w:val="SemEspaamento"/>
                </w:pPr>
              </w:p>
            </w:tc>
          </w:tr>
          <w:tr w:rsidR="00945C0C" w14:paraId="11F80B39" w14:textId="77777777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14:paraId="4CF5C56A" w14:textId="07A5AEB2" w:rsidR="00945C0C" w:rsidRDefault="008160EB">
                <w:pPr>
                  <w:pStyle w:val="SemEspaamento"/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3548A" w:themeColor="accent1"/>
                      <w:sz w:val="72"/>
                      <w:szCs w:val="72"/>
                    </w:rPr>
                    <w:alias w:val="Título"/>
                    <w:id w:val="220683848"/>
                    <w:placeholder>
                      <w:docPart w:val="446D319708F44FDCBD77544F426C12F6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B879C0">
                      <w:rPr>
                        <w:rFonts w:asciiTheme="majorHAnsi" w:eastAsiaTheme="majorEastAsia" w:hAnsiTheme="majorHAnsi" w:cstheme="majorBidi"/>
                        <w:noProof/>
                        <w:color w:val="53548A" w:themeColor="accent1"/>
                        <w:sz w:val="72"/>
                        <w:szCs w:val="72"/>
                      </w:rPr>
                      <w:drawing>
                        <wp:inline distT="0" distB="0" distL="0" distR="0" wp14:anchorId="1C997F0F" wp14:editId="6155CB48">
                          <wp:extent cx="5913120" cy="2461260"/>
                          <wp:effectExtent l="0" t="0" r="0" b="0"/>
                          <wp:docPr id="81740702" name="Imagem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913120" cy="2461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sdtContent>
                </w:sdt>
              </w:p>
              <w:p w14:paraId="0BA3476E" w14:textId="61FB3B3C" w:rsidR="00945C0C" w:rsidRDefault="008160EB">
                <w:pPr>
                  <w:pStyle w:val="SemEspaamento"/>
                </w:pPr>
                <w:sdt>
                  <w:sdtPr>
                    <w:rPr>
                      <w:i/>
                      <w:iCs/>
                      <w:color w:val="424456" w:themeColor="text2"/>
                      <w:sz w:val="28"/>
                      <w:szCs w:val="28"/>
                    </w:rPr>
                    <w:alias w:val="Subtítulo"/>
                    <w:id w:val="220683832"/>
                    <w:placeholder>
                      <w:docPart w:val="D8A3159477D84712AE229E287FBA2CD5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64020A">
                      <w:rPr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Planejamento do Projeto</w:t>
                    </w:r>
                  </w:sdtContent>
                </w:sdt>
              </w:p>
            </w:tc>
          </w:tr>
          <w:tr w:rsidR="00B879C0" w14:paraId="4B1B910A" w14:textId="77777777">
            <w:tc>
              <w:tcPr>
                <w:tcW w:w="1086" w:type="dxa"/>
                <w:vAlign w:val="center"/>
              </w:tcPr>
              <w:p w14:paraId="73D34F63" w14:textId="77777777" w:rsidR="00945C0C" w:rsidRDefault="00945C0C">
                <w:pPr>
                  <w:pStyle w:val="SemEspaamento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0C998653" w14:textId="77777777" w:rsidR="00945C0C" w:rsidRDefault="00945C0C">
                <w:pPr>
                  <w:pStyle w:val="SemEspaamento"/>
                </w:pPr>
              </w:p>
            </w:tc>
            <w:tc>
              <w:tcPr>
                <w:tcW w:w="4016" w:type="dxa"/>
                <w:vAlign w:val="center"/>
              </w:tcPr>
              <w:tbl>
                <w:tblPr>
                  <w:tblW w:w="5000" w:type="pct"/>
                  <w:tblLook w:val="04A0" w:firstRow="1" w:lastRow="0" w:firstColumn="1" w:lastColumn="0" w:noHBand="0" w:noVBand="1"/>
                </w:tblPr>
                <w:tblGrid>
                  <w:gridCol w:w="1026"/>
                  <w:gridCol w:w="679"/>
                  <w:gridCol w:w="1864"/>
                </w:tblGrid>
                <w:tr w:rsidR="00945C0C" w14:paraId="7A29EFFB" w14:textId="77777777">
                  <w:trPr>
                    <w:trHeight w:hRule="exact" w:val="72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</w:tcBorders>
                    </w:tcPr>
                    <w:p w14:paraId="78C2CD47" w14:textId="77777777" w:rsidR="00945C0C" w:rsidRDefault="00945C0C" w:rsidP="0064020A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14:paraId="644A26A9" w14:textId="77777777" w:rsidR="00945C0C" w:rsidRDefault="00945C0C" w:rsidP="0064020A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14:paraId="0BBA03A1" w14:textId="77777777" w:rsidR="00945C0C" w:rsidRDefault="00945C0C" w:rsidP="0064020A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945C0C" w14:paraId="66D54AF6" w14:textId="77777777">
                  <w:trPr>
                    <w:trHeight w:hRule="exact" w:val="86"/>
                  </w:trPr>
                  <w:tc>
                    <w:tcPr>
                      <w:tcW w:w="1098" w:type="dxa"/>
                    </w:tcPr>
                    <w:p w14:paraId="35E86EBD" w14:textId="77777777" w:rsidR="00945C0C" w:rsidRDefault="00945C0C" w:rsidP="0064020A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14:paraId="30ED1A8F" w14:textId="77777777" w:rsidR="00945C0C" w:rsidRDefault="00945C0C" w:rsidP="0064020A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14:paraId="1320A7E2" w14:textId="77777777" w:rsidR="00945C0C" w:rsidRDefault="00945C0C" w:rsidP="0064020A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945C0C" w14:paraId="14EBD660" w14:textId="77777777">
                  <w:trPr>
                    <w:trHeight w:hRule="exact" w:val="101"/>
                  </w:trPr>
                  <w:tc>
                    <w:tcPr>
                      <w:tcW w:w="1098" w:type="dxa"/>
                      <w:tcBorders>
                        <w:bottom w:val="single" w:sz="2" w:space="0" w:color="438086" w:themeColor="accent2"/>
                      </w:tcBorders>
                    </w:tcPr>
                    <w:p w14:paraId="1FA9B29C" w14:textId="77777777" w:rsidR="00945C0C" w:rsidRDefault="00945C0C" w:rsidP="0064020A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14:paraId="4C35CC15" w14:textId="77777777" w:rsidR="00945C0C" w:rsidRDefault="00945C0C" w:rsidP="0064020A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14:paraId="46E3316C" w14:textId="77777777" w:rsidR="00945C0C" w:rsidRDefault="00945C0C" w:rsidP="0064020A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945C0C" w14:paraId="466316AF" w14:textId="77777777">
                  <w:trPr>
                    <w:trHeight w:hRule="exact" w:val="43"/>
                  </w:trPr>
                  <w:tc>
                    <w:tcPr>
                      <w:tcW w:w="1098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14:paraId="368BE80F" w14:textId="77777777" w:rsidR="00945C0C" w:rsidRDefault="00945C0C" w:rsidP="0064020A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14:paraId="3052505B" w14:textId="77777777" w:rsidR="00945C0C" w:rsidRDefault="00945C0C" w:rsidP="0064020A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" w:space="0" w:color="438086" w:themeColor="accent2"/>
                      </w:tcBorders>
                    </w:tcPr>
                    <w:p w14:paraId="60E182C8" w14:textId="77777777" w:rsidR="00945C0C" w:rsidRDefault="00945C0C" w:rsidP="0064020A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945C0C" w14:paraId="2E0B0591" w14:textId="77777777">
                  <w:trPr>
                    <w:trHeight w:hRule="exact" w:val="86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14:paraId="626A2438" w14:textId="77777777" w:rsidR="00945C0C" w:rsidRDefault="00945C0C" w:rsidP="0064020A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14:paraId="1CFC60B9" w14:textId="77777777" w:rsidR="00945C0C" w:rsidRDefault="00945C0C" w:rsidP="0064020A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bottom w:val="single" w:sz="8" w:space="0" w:color="438086" w:themeColor="accent2"/>
                      </w:tcBorders>
                    </w:tcPr>
                    <w:p w14:paraId="19174DA9" w14:textId="77777777" w:rsidR="00945C0C" w:rsidRDefault="00945C0C" w:rsidP="0064020A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945C0C" w14:paraId="6F64BCAB" w14:textId="77777777">
                  <w:trPr>
                    <w:trHeight w:hRule="exact" w:val="58"/>
                  </w:trPr>
                  <w:tc>
                    <w:tcPr>
                      <w:tcW w:w="1098" w:type="dxa"/>
                      <w:tcBorders>
                        <w:top w:val="single" w:sz="8" w:space="0" w:color="438086" w:themeColor="accent2"/>
                      </w:tcBorders>
                    </w:tcPr>
                    <w:p w14:paraId="77E155DA" w14:textId="77777777" w:rsidR="00945C0C" w:rsidRDefault="00945C0C" w:rsidP="0064020A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14:paraId="1AA785A8" w14:textId="77777777" w:rsidR="00945C0C" w:rsidRDefault="00945C0C" w:rsidP="0064020A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14:paraId="27BF4271" w14:textId="77777777" w:rsidR="00945C0C" w:rsidRDefault="00945C0C" w:rsidP="0064020A">
                      <w:pPr>
                        <w:pStyle w:val="SemEspaament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</w:tbl>
              <w:p w14:paraId="06A6E13D" w14:textId="77777777" w:rsidR="00945C0C" w:rsidRDefault="00945C0C">
                <w:pPr>
                  <w:pStyle w:val="SemEspaamento"/>
                </w:pPr>
              </w:p>
            </w:tc>
          </w:tr>
          <w:tr w:rsidR="00B879C0" w14:paraId="7A60BAED" w14:textId="77777777">
            <w:tc>
              <w:tcPr>
                <w:tcW w:w="1086" w:type="dxa"/>
                <w:vAlign w:val="center"/>
              </w:tcPr>
              <w:p w14:paraId="7B980917" w14:textId="77777777" w:rsidR="00945C0C" w:rsidRDefault="00945C0C">
                <w:pPr>
                  <w:pStyle w:val="SemEspaamento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12A1BD1B" w14:textId="77777777" w:rsidR="00945C0C" w:rsidRDefault="00945C0C">
                <w:pPr>
                  <w:pStyle w:val="SemEspaamento"/>
                </w:pPr>
              </w:p>
            </w:tc>
            <w:tc>
              <w:tcPr>
                <w:tcW w:w="4016" w:type="dxa"/>
                <w:vAlign w:val="center"/>
              </w:tcPr>
              <w:p w14:paraId="61E07120" w14:textId="1D7DBB8B" w:rsidR="00945C0C" w:rsidRDefault="008160EB">
                <w:pPr>
                  <w:pStyle w:val="SemEspaamento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Autor"/>
                    <w:id w:val="81130488"/>
                    <w:placeholder>
                      <w:docPart w:val="BD61EE491441437AA63184F55DECB74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8D73C2">
                      <w:rPr>
                        <w:color w:val="424456" w:themeColor="text2"/>
                        <w:szCs w:val="22"/>
                      </w:rPr>
                      <w:t xml:space="preserve">Anna Beatriz Pereira </w:t>
                    </w:r>
                    <w:proofErr w:type="spellStart"/>
                    <w:proofErr w:type="gramStart"/>
                    <w:r w:rsidR="008D73C2">
                      <w:rPr>
                        <w:color w:val="424456" w:themeColor="text2"/>
                        <w:szCs w:val="22"/>
                      </w:rPr>
                      <w:t>Lima;Giovana</w:t>
                    </w:r>
                    <w:proofErr w:type="spellEnd"/>
                    <w:proofErr w:type="gramEnd"/>
                    <w:r w:rsidR="008D73C2">
                      <w:rPr>
                        <w:color w:val="424456" w:themeColor="text2"/>
                        <w:szCs w:val="22"/>
                      </w:rPr>
                      <w:t xml:space="preserve"> </w:t>
                    </w:r>
                    <w:proofErr w:type="spellStart"/>
                    <w:r w:rsidR="008D73C2">
                      <w:rPr>
                        <w:color w:val="424456" w:themeColor="text2"/>
                        <w:szCs w:val="22"/>
                      </w:rPr>
                      <w:t>Ellero</w:t>
                    </w:r>
                    <w:proofErr w:type="spellEnd"/>
                    <w:r w:rsidR="008D73C2">
                      <w:rPr>
                        <w:color w:val="424456" w:themeColor="text2"/>
                        <w:szCs w:val="22"/>
                      </w:rPr>
                      <w:t xml:space="preserve"> </w:t>
                    </w:r>
                    <w:proofErr w:type="spellStart"/>
                    <w:r w:rsidR="008D73C2">
                      <w:rPr>
                        <w:color w:val="424456" w:themeColor="text2"/>
                        <w:szCs w:val="22"/>
                      </w:rPr>
                      <w:t>Vieira;Vagner</w:t>
                    </w:r>
                    <w:proofErr w:type="spellEnd"/>
                    <w:r w:rsidR="008D73C2">
                      <w:rPr>
                        <w:color w:val="424456" w:themeColor="text2"/>
                        <w:szCs w:val="22"/>
                      </w:rPr>
                      <w:t xml:space="preserve"> </w:t>
                    </w:r>
                    <w:proofErr w:type="spellStart"/>
                    <w:r w:rsidR="008D73C2">
                      <w:rPr>
                        <w:color w:val="424456" w:themeColor="text2"/>
                        <w:szCs w:val="22"/>
                      </w:rPr>
                      <w:t>Batazoli</w:t>
                    </w:r>
                    <w:proofErr w:type="spellEnd"/>
                    <w:r w:rsidR="008D73C2">
                      <w:rPr>
                        <w:color w:val="424456" w:themeColor="text2"/>
                        <w:szCs w:val="22"/>
                      </w:rPr>
                      <w:t xml:space="preserve"> Pereira Filho</w:t>
                    </w:r>
                  </w:sdtContent>
                </w:sdt>
              </w:p>
            </w:tc>
          </w:tr>
        </w:tbl>
        <w:p w14:paraId="6BF02249" w14:textId="37C3B5E5" w:rsidR="00945C0C" w:rsidRDefault="00B879C0">
          <w:pPr>
            <w:pStyle w:val="Ttulo"/>
            <w:rPr>
              <w:rFonts w:eastAsiaTheme="majorEastAsia" w:cstheme="majorBidi"/>
              <w:szCs w:val="20"/>
            </w:rPr>
          </w:pPr>
          <w:r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  <w:p w14:paraId="5177F120" w14:textId="5A17728F" w:rsidR="00B879C0" w:rsidRPr="0064020A" w:rsidRDefault="0064020A" w:rsidP="0064020A">
          <w:pPr>
            <w:pStyle w:val="PargrafodaLista"/>
            <w:numPr>
              <w:ilvl w:val="0"/>
              <w:numId w:val="40"/>
            </w:numPr>
            <w:rPr>
              <w:rFonts w:asciiTheme="majorHAnsi" w:hAnsiTheme="majorHAnsi"/>
              <w:b/>
              <w:bCs/>
            </w:rPr>
          </w:pPr>
          <w:r w:rsidRPr="0064020A">
            <w:rPr>
              <w:rFonts w:asciiTheme="majorHAnsi" w:hAnsiTheme="majorHAnsi"/>
              <w:b/>
              <w:bCs/>
            </w:rPr>
            <w:lastRenderedPageBreak/>
            <w:t>Histórias</w:t>
          </w:r>
        </w:p>
        <w:tbl>
          <w:tblPr>
            <w:tblW w:w="8838" w:type="dxa"/>
            <w:tblInd w:w="70" w:type="dxa"/>
            <w:tblCellMar>
              <w:top w:w="15" w:type="dxa"/>
              <w:left w:w="70" w:type="dxa"/>
              <w:bottom w:w="15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525"/>
            <w:gridCol w:w="8313"/>
          </w:tblGrid>
          <w:tr w:rsidR="0064020A" w:rsidRPr="0064020A" w14:paraId="7EC3CD77" w14:textId="77777777" w:rsidTr="0064020A">
            <w:trPr>
              <w:trHeight w:val="300"/>
            </w:trPr>
            <w:tc>
              <w:tcPr>
                <w:tcW w:w="525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BF59BF4" w14:textId="77777777" w:rsidR="0064020A" w:rsidRPr="0064020A" w:rsidRDefault="0064020A" w:rsidP="0064020A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</w:pPr>
                <w:r w:rsidRPr="0064020A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ID</w:t>
                </w:r>
              </w:p>
            </w:tc>
            <w:tc>
              <w:tcPr>
                <w:tcW w:w="8313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86CBE0C" w14:textId="5671A564" w:rsidR="0064020A" w:rsidRPr="0064020A" w:rsidRDefault="0064020A" w:rsidP="0064020A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H1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(</w:t>
                </w:r>
                <w:r w:rsidRPr="0064020A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Cadastrar Aluno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)</w:t>
                </w:r>
              </w:p>
            </w:tc>
          </w:tr>
          <w:tr w:rsidR="0064020A" w:rsidRPr="0064020A" w14:paraId="2734D463" w14:textId="77777777" w:rsidTr="0064020A">
            <w:trPr>
              <w:trHeight w:val="300"/>
            </w:trPr>
            <w:tc>
              <w:tcPr>
                <w:tcW w:w="525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8AE38DB" w14:textId="77777777" w:rsidR="0064020A" w:rsidRPr="0064020A" w:rsidRDefault="0064020A" w:rsidP="0064020A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313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8360053" w14:textId="77777777" w:rsidR="0064020A" w:rsidRDefault="0064020A" w:rsidP="0064020A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4020A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Como aluno, eu posso criar uma conta usando e-mail ou passando meu nome CPF, Idade e e-mail ou linkar uma rede social para entrar na plataforma e poder assistir as aulas.</w:t>
                </w:r>
              </w:p>
              <w:p w14:paraId="0EC7EF52" w14:textId="60E2CF42" w:rsidR="0064020A" w:rsidRPr="0064020A" w:rsidRDefault="0064020A" w:rsidP="0064020A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</w:tr>
          <w:tr w:rsidR="0064020A" w:rsidRPr="0064020A" w14:paraId="2AB4B56C" w14:textId="77777777" w:rsidTr="0064020A">
            <w:trPr>
              <w:trHeight w:val="300"/>
            </w:trPr>
            <w:tc>
              <w:tcPr>
                <w:tcW w:w="525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A44C649" w14:textId="77777777" w:rsidR="0064020A" w:rsidRPr="0064020A" w:rsidRDefault="0064020A" w:rsidP="0064020A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</w:pPr>
                <w:r w:rsidRPr="0064020A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ID</w:t>
                </w:r>
              </w:p>
            </w:tc>
            <w:tc>
              <w:tcPr>
                <w:tcW w:w="8313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B77B703" w14:textId="3C49D3CF" w:rsidR="0064020A" w:rsidRPr="0064020A" w:rsidRDefault="0064020A" w:rsidP="0064020A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H2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(</w:t>
                </w:r>
                <w:r w:rsidRPr="0064020A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Cadastrar 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professor)</w:t>
                </w:r>
              </w:p>
            </w:tc>
          </w:tr>
          <w:tr w:rsidR="0064020A" w:rsidRPr="0064020A" w14:paraId="2A6FB151" w14:textId="77777777" w:rsidTr="0064020A">
            <w:trPr>
              <w:trHeight w:val="300"/>
            </w:trPr>
            <w:tc>
              <w:tcPr>
                <w:tcW w:w="525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1A0C713" w14:textId="77777777" w:rsidR="0064020A" w:rsidRPr="0064020A" w:rsidRDefault="0064020A" w:rsidP="0064020A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313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00211BF" w14:textId="77777777" w:rsidR="0064020A" w:rsidRPr="0064020A" w:rsidRDefault="0064020A" w:rsidP="0064020A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4020A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Como professor, eu posso criar uma conta usando e-mail ou passando meu nome CPF, Idade e e-mail ou linkar uma rede social para entrar na plataforma e poder assistir as aulas.</w:t>
                </w:r>
              </w:p>
            </w:tc>
          </w:tr>
        </w:tbl>
        <w:p w14:paraId="1F64208C" w14:textId="6A5BA814" w:rsidR="0064020A" w:rsidRDefault="0064020A">
          <w:pPr>
            <w:rPr>
              <w:rFonts w:asciiTheme="majorHAnsi" w:hAnsiTheme="majorHAnsi"/>
            </w:rPr>
          </w:pPr>
        </w:p>
        <w:p w14:paraId="594BF782" w14:textId="2D990A3A" w:rsidR="0064020A" w:rsidRDefault="0064020A" w:rsidP="0064020A">
          <w:pPr>
            <w:pStyle w:val="PargrafodaLista"/>
            <w:numPr>
              <w:ilvl w:val="0"/>
              <w:numId w:val="40"/>
            </w:numPr>
            <w:rPr>
              <w:rFonts w:asciiTheme="majorHAnsi" w:hAnsiTheme="majorHAnsi"/>
              <w:b/>
              <w:bCs/>
            </w:rPr>
          </w:pPr>
          <w:r w:rsidRPr="0064020A">
            <w:rPr>
              <w:rFonts w:asciiTheme="majorHAnsi" w:hAnsiTheme="majorHAnsi"/>
              <w:b/>
              <w:bCs/>
            </w:rPr>
            <w:t>Critérios de aceitação</w:t>
          </w:r>
        </w:p>
        <w:tbl>
          <w:tblPr>
            <w:tblW w:w="8898" w:type="dxa"/>
            <w:tblInd w:w="70" w:type="dxa"/>
            <w:tblCellMar>
              <w:top w:w="15" w:type="dxa"/>
              <w:left w:w="70" w:type="dxa"/>
              <w:bottom w:w="15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338"/>
            <w:gridCol w:w="8567"/>
          </w:tblGrid>
          <w:tr w:rsidR="008D73C2" w:rsidRPr="008D73C2" w14:paraId="17771A6A" w14:textId="77777777" w:rsidTr="008D73C2">
            <w:trPr>
              <w:trHeight w:val="300"/>
            </w:trPr>
            <w:tc>
              <w:tcPr>
                <w:tcW w:w="331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3F1BDDE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ID</w:t>
                </w: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C0DC623" w14:textId="1588D4AB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H1</w:t>
                </w: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 (Critérios de aceite: Cadastrar/ modificar usuário aluno)</w:t>
                </w:r>
              </w:p>
            </w:tc>
          </w:tr>
          <w:tr w:rsidR="008D73C2" w:rsidRPr="008D73C2" w14:paraId="41A8521B" w14:textId="77777777" w:rsidTr="008D73C2">
            <w:trPr>
              <w:trHeight w:val="300"/>
            </w:trPr>
            <w:tc>
              <w:tcPr>
                <w:tcW w:w="331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F3D04FC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2F52564" w14:textId="73CD8CC3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O aluno deve informar nome completo, </w:t>
                </w: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CPF,</w:t>
                </w: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 data de nascimento, e-mail </w:t>
                </w: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e senha</w:t>
                </w: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.</w:t>
                </w:r>
              </w:p>
            </w:tc>
          </w:tr>
          <w:tr w:rsidR="008D73C2" w:rsidRPr="008D73C2" w14:paraId="124D5EF0" w14:textId="77777777" w:rsidTr="008D73C2">
            <w:trPr>
              <w:trHeight w:val="615"/>
            </w:trPr>
            <w:tc>
              <w:tcPr>
                <w:tcW w:w="331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162BB7C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  <w:hideMark/>
              </w:tcPr>
              <w:p w14:paraId="73BF708A" w14:textId="7879345C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sistema deve verificar e informa se as informações inseridas são válidas ou se já existe o login do aluno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.</w:t>
                </w:r>
              </w:p>
            </w:tc>
          </w:tr>
          <w:tr w:rsidR="008D73C2" w:rsidRPr="008D73C2" w14:paraId="74EE2ECA" w14:textId="77777777" w:rsidTr="008D73C2">
            <w:trPr>
              <w:trHeight w:val="615"/>
            </w:trPr>
            <w:tc>
              <w:tcPr>
                <w:tcW w:w="331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D3FD9F4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  <w:hideMark/>
              </w:tcPr>
              <w:p w14:paraId="55994B64" w14:textId="5CDAA171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sistema deve indicar a criação do Login Aluno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 </w:t>
                </w: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se informações estiverem corretas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.</w:t>
                </w:r>
              </w:p>
            </w:tc>
          </w:tr>
          <w:tr w:rsidR="008D73C2" w:rsidRPr="008D73C2" w14:paraId="7DC162DC" w14:textId="77777777" w:rsidTr="008D73C2">
            <w:trPr>
              <w:trHeight w:val="615"/>
            </w:trPr>
            <w:tc>
              <w:tcPr>
                <w:tcW w:w="331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085F810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  <w:hideMark/>
              </w:tcPr>
              <w:p w14:paraId="5E8A613E" w14:textId="5383277A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sistema deve sinalizar as informações incorretas ou se já existe um login do aluno existente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.</w:t>
                </w:r>
              </w:p>
            </w:tc>
          </w:tr>
          <w:tr w:rsidR="008D73C2" w:rsidRPr="008D73C2" w14:paraId="3CA7CE4A" w14:textId="77777777" w:rsidTr="008D73C2">
            <w:trPr>
              <w:trHeight w:val="300"/>
            </w:trPr>
            <w:tc>
              <w:tcPr>
                <w:tcW w:w="331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EFA7BDE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6A6EEDDB" w14:textId="4A705BEB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Aluno pode modificar as informações de e-mail, nome e senha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.</w:t>
                </w:r>
              </w:p>
            </w:tc>
          </w:tr>
          <w:tr w:rsidR="008D73C2" w:rsidRPr="008D73C2" w14:paraId="724F1C5B" w14:textId="77777777" w:rsidTr="008D73C2">
            <w:trPr>
              <w:trHeight w:val="300"/>
            </w:trPr>
            <w:tc>
              <w:tcPr>
                <w:tcW w:w="331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0CA1BDA9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3F5A887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sistema deve verificar e informar se as modificações são válidas.</w:t>
                </w:r>
              </w:p>
            </w:tc>
          </w:tr>
          <w:tr w:rsidR="008D73C2" w:rsidRPr="008D73C2" w14:paraId="70F62F28" w14:textId="77777777" w:rsidTr="008D73C2">
            <w:trPr>
              <w:trHeight w:val="300"/>
            </w:trPr>
            <w:tc>
              <w:tcPr>
                <w:tcW w:w="889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FFFBCAD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</w:tr>
          <w:tr w:rsidR="008D73C2" w:rsidRPr="008D73C2" w14:paraId="44AA57AA" w14:textId="77777777" w:rsidTr="008D73C2">
            <w:trPr>
              <w:trHeight w:val="300"/>
            </w:trPr>
            <w:tc>
              <w:tcPr>
                <w:tcW w:w="889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F7C0A78" w14:textId="77777777" w:rsidR="008D73C2" w:rsidRPr="008D73C2" w:rsidRDefault="008D73C2" w:rsidP="008D73C2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</w:rPr>
                </w:pPr>
              </w:p>
            </w:tc>
          </w:tr>
          <w:tr w:rsidR="008D73C2" w:rsidRPr="008D73C2" w14:paraId="08E872CD" w14:textId="77777777" w:rsidTr="008D73C2">
            <w:trPr>
              <w:trHeight w:val="300"/>
            </w:trPr>
            <w:tc>
              <w:tcPr>
                <w:tcW w:w="331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5F1E5D4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ID</w:t>
                </w: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C0AE463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H2</w:t>
                </w: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(Critérios de aceite: Cadastrar/ modificar usuário professor)</w:t>
                </w:r>
              </w:p>
            </w:tc>
          </w:tr>
          <w:tr w:rsidR="008D73C2" w:rsidRPr="008D73C2" w14:paraId="07CFA099" w14:textId="77777777" w:rsidTr="008D73C2">
            <w:trPr>
              <w:trHeight w:val="300"/>
            </w:trPr>
            <w:tc>
              <w:tcPr>
                <w:tcW w:w="331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888C4DD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11F53A70" w14:textId="63E9F868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O professor deve informar nome completo, </w:t>
                </w: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CPF,</w:t>
                </w: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 data de nascimento, e-mail </w:t>
                </w: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e senha</w:t>
                </w: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.</w:t>
                </w:r>
              </w:p>
            </w:tc>
          </w:tr>
          <w:tr w:rsidR="008D73C2" w:rsidRPr="008D73C2" w14:paraId="743EE44C" w14:textId="77777777" w:rsidTr="008D73C2">
            <w:trPr>
              <w:trHeight w:val="615"/>
            </w:trPr>
            <w:tc>
              <w:tcPr>
                <w:tcW w:w="331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350D31E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  <w:hideMark/>
              </w:tcPr>
              <w:p w14:paraId="0EBFEEF5" w14:textId="353949E3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sistema deve verificar e informa se as informações inseridas são válidas ou se já existe o login do professor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.</w:t>
                </w:r>
              </w:p>
            </w:tc>
          </w:tr>
          <w:tr w:rsidR="008D73C2" w:rsidRPr="008D73C2" w14:paraId="2C5F9037" w14:textId="77777777" w:rsidTr="008D73C2">
            <w:trPr>
              <w:trHeight w:val="615"/>
            </w:trPr>
            <w:tc>
              <w:tcPr>
                <w:tcW w:w="331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BC939C3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  <w:hideMark/>
              </w:tcPr>
              <w:p w14:paraId="61B9B4F2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sistema deve indicar a criação do Login Professor se informações estiverem corretas</w:t>
                </w:r>
              </w:p>
            </w:tc>
          </w:tr>
          <w:tr w:rsidR="008D73C2" w:rsidRPr="008D73C2" w14:paraId="4C050381" w14:textId="77777777" w:rsidTr="008D73C2">
            <w:trPr>
              <w:trHeight w:val="615"/>
            </w:trPr>
            <w:tc>
              <w:tcPr>
                <w:tcW w:w="331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692C61D3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  <w:hideMark/>
              </w:tcPr>
              <w:p w14:paraId="66B1BF4E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sistema deve sinalizar as informações incorretas ou se já existe um login do professor existente</w:t>
                </w:r>
              </w:p>
            </w:tc>
          </w:tr>
          <w:tr w:rsidR="008D73C2" w:rsidRPr="008D73C2" w14:paraId="1A7D61FB" w14:textId="77777777" w:rsidTr="008D73C2">
            <w:trPr>
              <w:trHeight w:val="300"/>
            </w:trPr>
            <w:tc>
              <w:tcPr>
                <w:tcW w:w="331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764427A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C57419F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professor pode modificar as informações de e-mail, nome e senha</w:t>
                </w:r>
              </w:p>
            </w:tc>
          </w:tr>
          <w:tr w:rsidR="008D73C2" w:rsidRPr="008D73C2" w14:paraId="76D7BFDE" w14:textId="77777777" w:rsidTr="008D73C2">
            <w:trPr>
              <w:trHeight w:val="300"/>
            </w:trPr>
            <w:tc>
              <w:tcPr>
                <w:tcW w:w="331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7249F44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2FEDFAD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sistema deve verificar e informar se as modificações são válidas.</w:t>
                </w:r>
              </w:p>
            </w:tc>
          </w:tr>
          <w:tr w:rsidR="008D73C2" w:rsidRPr="008D73C2" w14:paraId="7170A875" w14:textId="77777777" w:rsidTr="008D73C2">
            <w:trPr>
              <w:trHeight w:val="300"/>
            </w:trPr>
            <w:tc>
              <w:tcPr>
                <w:tcW w:w="889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DE8A78D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</w:tr>
          <w:tr w:rsidR="008D73C2" w:rsidRPr="008D73C2" w14:paraId="17DCC025" w14:textId="77777777" w:rsidTr="008D73C2">
            <w:trPr>
              <w:trHeight w:val="300"/>
            </w:trPr>
            <w:tc>
              <w:tcPr>
                <w:tcW w:w="331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09FB8159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ID</w:t>
                </w: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109DFC17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H3</w:t>
                </w: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(Critérios de aceite: Cadastrar aula)</w:t>
                </w:r>
              </w:p>
            </w:tc>
          </w:tr>
          <w:tr w:rsidR="008D73C2" w:rsidRPr="008D73C2" w14:paraId="3CE9F37D" w14:textId="77777777" w:rsidTr="008D73C2">
            <w:trPr>
              <w:trHeight w:val="615"/>
            </w:trPr>
            <w:tc>
              <w:tcPr>
                <w:tcW w:w="331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0AC4115A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  <w:hideMark/>
              </w:tcPr>
              <w:p w14:paraId="1EDA6F3B" w14:textId="15A4471D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O professor deve informar o assunto, data e </w:t>
                </w: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modelo (</w:t>
                </w: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Presencial ou online) da aula que irá realizar.</w:t>
                </w:r>
              </w:p>
            </w:tc>
          </w:tr>
          <w:tr w:rsidR="008D73C2" w:rsidRPr="008D73C2" w14:paraId="4501D39F" w14:textId="77777777" w:rsidTr="008D73C2">
            <w:trPr>
              <w:trHeight w:val="300"/>
            </w:trPr>
            <w:tc>
              <w:tcPr>
                <w:tcW w:w="331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62EE011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F56EE53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sistema deve criar e informar o ambiente de acesso, se modelo de aula for online.</w:t>
                </w:r>
              </w:p>
            </w:tc>
          </w:tr>
          <w:tr w:rsidR="008D73C2" w:rsidRPr="008D73C2" w14:paraId="45A9F9F2" w14:textId="77777777" w:rsidTr="008D73C2">
            <w:trPr>
              <w:trHeight w:val="300"/>
            </w:trPr>
            <w:tc>
              <w:tcPr>
                <w:tcW w:w="889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01EEEA95" w14:textId="77777777" w:rsidR="008D73C2" w:rsidRPr="008D73C2" w:rsidRDefault="008D73C2" w:rsidP="008D73C2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</w:rPr>
                </w:pPr>
              </w:p>
            </w:tc>
          </w:tr>
          <w:tr w:rsidR="008D73C2" w:rsidRPr="008D73C2" w14:paraId="0AE6818D" w14:textId="77777777" w:rsidTr="008D73C2">
            <w:trPr>
              <w:trHeight w:val="300"/>
            </w:trPr>
            <w:tc>
              <w:tcPr>
                <w:tcW w:w="331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4E68C04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ID</w:t>
                </w: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B962A6E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H4</w:t>
                </w: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(Critérios de aceite: Pesquisar aulas)</w:t>
                </w:r>
              </w:p>
            </w:tc>
          </w:tr>
          <w:tr w:rsidR="008D73C2" w:rsidRPr="008D73C2" w14:paraId="19B44E63" w14:textId="77777777" w:rsidTr="008D73C2">
            <w:trPr>
              <w:trHeight w:val="300"/>
            </w:trPr>
            <w:tc>
              <w:tcPr>
                <w:tcW w:w="331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804AB8E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6363C4D" w14:textId="51A800F3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sistema deve disponibilizar barra de pesquisa para o usuário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.</w:t>
                </w:r>
              </w:p>
            </w:tc>
          </w:tr>
          <w:tr w:rsidR="008D73C2" w:rsidRPr="008D73C2" w14:paraId="7462E747" w14:textId="77777777" w:rsidTr="008D73C2">
            <w:trPr>
              <w:trHeight w:val="300"/>
            </w:trPr>
            <w:tc>
              <w:tcPr>
                <w:tcW w:w="331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52FDB8C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08064A74" w14:textId="3354A76E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O </w:t>
                </w: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usuário deve</w:t>
                </w: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 informar o assunto da aula que gostaria de pesquisar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.</w:t>
                </w:r>
              </w:p>
            </w:tc>
          </w:tr>
          <w:tr w:rsidR="008D73C2" w:rsidRPr="008D73C2" w14:paraId="1DCD357C" w14:textId="77777777" w:rsidTr="008D73C2">
            <w:trPr>
              <w:trHeight w:val="300"/>
            </w:trPr>
            <w:tc>
              <w:tcPr>
                <w:tcW w:w="331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114F9644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54471C4" w14:textId="4633DCF2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O Sistema encontrando as aulas deve disponibilizar os dias e </w:t>
                </w: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horários disponíveis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.</w:t>
                </w:r>
              </w:p>
            </w:tc>
          </w:tr>
          <w:tr w:rsidR="008D73C2" w:rsidRPr="008D73C2" w14:paraId="3017F501" w14:textId="77777777" w:rsidTr="008D73C2">
            <w:trPr>
              <w:trHeight w:val="300"/>
            </w:trPr>
            <w:tc>
              <w:tcPr>
                <w:tcW w:w="331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6489A23F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0F2240AD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Sistema não encontrando as aulas deve indicar que não tem aulas disponíveis sobre aquele assunto.</w:t>
                </w:r>
              </w:p>
            </w:tc>
          </w:tr>
          <w:tr w:rsidR="008D73C2" w:rsidRPr="008D73C2" w14:paraId="1A081EDE" w14:textId="77777777" w:rsidTr="008D73C2">
            <w:trPr>
              <w:trHeight w:val="300"/>
            </w:trPr>
            <w:tc>
              <w:tcPr>
                <w:tcW w:w="889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21EFE22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</w:tr>
          <w:tr w:rsidR="008D73C2" w:rsidRPr="008D73C2" w14:paraId="205C094E" w14:textId="77777777" w:rsidTr="008D73C2">
            <w:trPr>
              <w:trHeight w:val="300"/>
            </w:trPr>
            <w:tc>
              <w:tcPr>
                <w:tcW w:w="889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494ED2F" w14:textId="77777777" w:rsidR="008D73C2" w:rsidRPr="008D73C2" w:rsidRDefault="008D73C2" w:rsidP="008D73C2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</w:rPr>
                </w:pPr>
              </w:p>
            </w:tc>
          </w:tr>
          <w:tr w:rsidR="008D73C2" w:rsidRPr="008D73C2" w14:paraId="0B859FFF" w14:textId="77777777" w:rsidTr="008D73C2">
            <w:trPr>
              <w:trHeight w:val="300"/>
            </w:trPr>
            <w:tc>
              <w:tcPr>
                <w:tcW w:w="331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05DDB807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ID</w:t>
                </w: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5E98AFC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</w:rPr>
                  <w:t>H5</w:t>
                </w: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(Critérios de aceite: Realizar pagamento)</w:t>
                </w:r>
              </w:p>
            </w:tc>
          </w:tr>
          <w:tr w:rsidR="008D73C2" w:rsidRPr="008D73C2" w14:paraId="0A010B94" w14:textId="77777777" w:rsidTr="008D73C2">
            <w:trPr>
              <w:trHeight w:val="300"/>
            </w:trPr>
            <w:tc>
              <w:tcPr>
                <w:tcW w:w="331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057A0D4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CC1986A" w14:textId="5801555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sistema deve disponibilizar a tela e os tipos de pagamento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.</w:t>
                </w:r>
              </w:p>
            </w:tc>
          </w:tr>
          <w:tr w:rsidR="008D73C2" w:rsidRPr="008D73C2" w14:paraId="56DBA832" w14:textId="77777777" w:rsidTr="008D73C2">
            <w:trPr>
              <w:trHeight w:val="300"/>
            </w:trPr>
            <w:tc>
              <w:tcPr>
                <w:tcW w:w="331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6525E3E9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9A555DB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patrocinador deve informar o valor e o tipo de pagamento que deseja seguir com a doação</w:t>
                </w:r>
              </w:p>
            </w:tc>
          </w:tr>
          <w:tr w:rsidR="008D73C2" w:rsidRPr="008D73C2" w14:paraId="325DB89A" w14:textId="77777777" w:rsidTr="008D73C2">
            <w:trPr>
              <w:trHeight w:val="300"/>
            </w:trPr>
            <w:tc>
              <w:tcPr>
                <w:tcW w:w="331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3D066E6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D084C23" w14:textId="53860882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Patrocinador deve informar as informações de </w:t>
                </w: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pagamento (Número</w:t>
                </w: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 e informações do cartão)</w:t>
                </w:r>
              </w:p>
            </w:tc>
          </w:tr>
          <w:tr w:rsidR="008D73C2" w:rsidRPr="008D73C2" w14:paraId="32339D53" w14:textId="77777777" w:rsidTr="008D73C2">
            <w:trPr>
              <w:trHeight w:val="300"/>
            </w:trPr>
            <w:tc>
              <w:tcPr>
                <w:tcW w:w="331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07FB646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E807C76" w14:textId="403DDBD6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O sistema deve informar a chave </w:t>
                </w:r>
                <w:proofErr w:type="spellStart"/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Pix</w:t>
                </w:r>
                <w:proofErr w:type="spellEnd"/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 </w:t>
                </w:r>
                <w:proofErr w:type="spellStart"/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Copia</w:t>
                </w:r>
                <w:proofErr w:type="spellEnd"/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 xml:space="preserve"> e cola ou QR </w:t>
                </w:r>
                <w:proofErr w:type="spellStart"/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Code</w:t>
                </w:r>
                <w:proofErr w:type="spellEnd"/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, se opção de tipo de pagamento for PIX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.</w:t>
                </w:r>
              </w:p>
            </w:tc>
          </w:tr>
          <w:tr w:rsidR="008D73C2" w:rsidRPr="008D73C2" w14:paraId="25D39275" w14:textId="77777777" w:rsidTr="008D73C2">
            <w:trPr>
              <w:trHeight w:val="300"/>
            </w:trPr>
            <w:tc>
              <w:tcPr>
                <w:tcW w:w="331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0127468F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ACA8169" w14:textId="20277A95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sistema deve validar e informar se as informações de pagamento estão válidas e confirmar pagamento</w:t>
                </w:r>
                <w:r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.</w:t>
                </w:r>
              </w:p>
            </w:tc>
          </w:tr>
          <w:tr w:rsidR="008D73C2" w:rsidRPr="008D73C2" w14:paraId="2C2038F5" w14:textId="77777777" w:rsidTr="008D73C2">
            <w:trPr>
              <w:trHeight w:val="300"/>
            </w:trPr>
            <w:tc>
              <w:tcPr>
                <w:tcW w:w="331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0A6545E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8567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7FF6706" w14:textId="77777777" w:rsidR="008D73C2" w:rsidRPr="008D73C2" w:rsidRDefault="008D73C2" w:rsidP="008D73C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8D73C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O Sistema verificando que as informações de pagamento não são válidas deve indicar que pagamento não ocorreu.</w:t>
                </w:r>
              </w:p>
            </w:tc>
          </w:tr>
        </w:tbl>
        <w:p w14:paraId="632A124F" w14:textId="77777777" w:rsidR="008D73C2" w:rsidRPr="008D73C2" w:rsidRDefault="008D73C2" w:rsidP="008D73C2">
          <w:pPr>
            <w:rPr>
              <w:rFonts w:asciiTheme="majorHAnsi" w:hAnsiTheme="majorHAnsi"/>
              <w:b/>
              <w:bCs/>
            </w:rPr>
          </w:pPr>
        </w:p>
        <w:p w14:paraId="7731EE26" w14:textId="77777777" w:rsidR="0064020A" w:rsidRPr="0064020A" w:rsidRDefault="0064020A" w:rsidP="0064020A">
          <w:pPr>
            <w:rPr>
              <w:rFonts w:asciiTheme="majorHAnsi" w:hAnsiTheme="majorHAnsi"/>
              <w:b/>
              <w:bCs/>
            </w:rPr>
          </w:pPr>
        </w:p>
        <w:p w14:paraId="3EFEA2E7" w14:textId="2C8AFFF4" w:rsidR="0064020A" w:rsidRDefault="0064020A" w:rsidP="0064020A">
          <w:pPr>
            <w:pStyle w:val="PargrafodaLista"/>
            <w:numPr>
              <w:ilvl w:val="0"/>
              <w:numId w:val="40"/>
            </w:numPr>
            <w:rPr>
              <w:rFonts w:asciiTheme="majorHAnsi" w:hAnsiTheme="majorHAnsi"/>
              <w:b/>
              <w:bCs/>
            </w:rPr>
          </w:pPr>
          <w:r>
            <w:rPr>
              <w:rFonts w:asciiTheme="majorHAnsi" w:hAnsiTheme="majorHAnsi"/>
              <w:b/>
              <w:bCs/>
            </w:rPr>
            <w:t>Requisitos</w:t>
          </w:r>
        </w:p>
        <w:p w14:paraId="6B8A04DC" w14:textId="646E4A5E" w:rsidR="0064020A" w:rsidRDefault="0064020A" w:rsidP="0064020A">
          <w:pPr>
            <w:pStyle w:val="PargrafodaLista"/>
            <w:numPr>
              <w:ilvl w:val="1"/>
              <w:numId w:val="40"/>
            </w:numPr>
            <w:rPr>
              <w:rFonts w:asciiTheme="majorHAnsi" w:hAnsiTheme="majorHAnsi"/>
              <w:b/>
              <w:bCs/>
            </w:rPr>
          </w:pPr>
          <w:r w:rsidRPr="0064020A">
            <w:rPr>
              <w:rFonts w:asciiTheme="majorHAnsi" w:hAnsiTheme="majorHAnsi"/>
              <w:b/>
              <w:bCs/>
            </w:rPr>
            <w:t xml:space="preserve">Requisitos </w:t>
          </w:r>
          <w:r>
            <w:rPr>
              <w:rFonts w:asciiTheme="majorHAnsi" w:hAnsiTheme="majorHAnsi"/>
              <w:b/>
              <w:bCs/>
            </w:rPr>
            <w:t>f</w:t>
          </w:r>
          <w:r w:rsidRPr="0064020A">
            <w:rPr>
              <w:rFonts w:asciiTheme="majorHAnsi" w:hAnsiTheme="majorHAnsi"/>
              <w:b/>
              <w:bCs/>
            </w:rPr>
            <w:t>uncionais</w:t>
          </w:r>
        </w:p>
        <w:tbl>
          <w:tblPr>
            <w:tblW w:w="4762" w:type="dxa"/>
            <w:tblInd w:w="70" w:type="dxa"/>
            <w:tblCellMar>
              <w:top w:w="15" w:type="dxa"/>
              <w:left w:w="70" w:type="dxa"/>
              <w:bottom w:w="15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4762"/>
          </w:tblGrid>
          <w:tr w:rsidR="0064020A" w:rsidRPr="0064020A" w14:paraId="62B07D8A" w14:textId="77777777" w:rsidTr="00A354F6">
            <w:trPr>
              <w:trHeight w:val="315"/>
            </w:trPr>
            <w:tc>
              <w:tcPr>
                <w:tcW w:w="4762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E6BA547" w14:textId="77777777" w:rsidR="0064020A" w:rsidRPr="0064020A" w:rsidRDefault="0064020A" w:rsidP="00A354F6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permite o cadastro do aluno</w:t>
                </w:r>
              </w:p>
            </w:tc>
          </w:tr>
          <w:tr w:rsidR="0064020A" w:rsidRPr="0064020A" w14:paraId="01A35451" w14:textId="77777777" w:rsidTr="00A354F6">
            <w:trPr>
              <w:trHeight w:val="315"/>
            </w:trPr>
            <w:tc>
              <w:tcPr>
                <w:tcW w:w="4762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7CD14CA" w14:textId="77777777" w:rsidR="0064020A" w:rsidRPr="0064020A" w:rsidRDefault="0064020A" w:rsidP="00A354F6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permite o cadastro do professor</w:t>
                </w:r>
              </w:p>
            </w:tc>
          </w:tr>
          <w:tr w:rsidR="0064020A" w:rsidRPr="0064020A" w14:paraId="2B293963" w14:textId="77777777" w:rsidTr="00A354F6">
            <w:trPr>
              <w:trHeight w:val="315"/>
            </w:trPr>
            <w:tc>
              <w:tcPr>
                <w:tcW w:w="4762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1E64D1D" w14:textId="77777777" w:rsidR="0064020A" w:rsidRPr="0064020A" w:rsidRDefault="0064020A" w:rsidP="00A354F6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permite o professor cadastrar a aula</w:t>
                </w:r>
              </w:p>
            </w:tc>
          </w:tr>
          <w:tr w:rsidR="0064020A" w:rsidRPr="0064020A" w14:paraId="69F780E2" w14:textId="77777777" w:rsidTr="00A354F6">
            <w:trPr>
              <w:trHeight w:val="315"/>
            </w:trPr>
            <w:tc>
              <w:tcPr>
                <w:tcW w:w="4762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678B66E6" w14:textId="77777777" w:rsidR="0064020A" w:rsidRPr="0064020A" w:rsidRDefault="0064020A" w:rsidP="00A354F6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permite o registro do aluno na aula</w:t>
                </w:r>
              </w:p>
            </w:tc>
          </w:tr>
          <w:tr w:rsidR="0064020A" w:rsidRPr="0064020A" w14:paraId="5CC9E94D" w14:textId="77777777" w:rsidTr="00A354F6">
            <w:trPr>
              <w:trHeight w:val="315"/>
            </w:trPr>
            <w:tc>
              <w:tcPr>
                <w:tcW w:w="4762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7185D8E" w14:textId="77777777" w:rsidR="0064020A" w:rsidRPr="0064020A" w:rsidRDefault="0064020A" w:rsidP="00A354F6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libera pagamento dentro da plataforma</w:t>
                </w:r>
              </w:p>
            </w:tc>
          </w:tr>
          <w:tr w:rsidR="0064020A" w:rsidRPr="0064020A" w14:paraId="54A2E118" w14:textId="77777777" w:rsidTr="00A354F6">
            <w:trPr>
              <w:trHeight w:val="315"/>
            </w:trPr>
            <w:tc>
              <w:tcPr>
                <w:tcW w:w="4762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9080B36" w14:textId="77777777" w:rsidR="0064020A" w:rsidRPr="0064020A" w:rsidRDefault="0064020A" w:rsidP="00A354F6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O sistema tem </w:t>
                </w:r>
                <w:proofErr w:type="spellStart"/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disponivel</w:t>
                </w:r>
                <w:proofErr w:type="spellEnd"/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 um </w:t>
                </w:r>
                <w:proofErr w:type="spellStart"/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forúm</w:t>
                </w:r>
                <w:proofErr w:type="spellEnd"/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 para dúvidas</w:t>
                </w:r>
              </w:p>
            </w:tc>
          </w:tr>
        </w:tbl>
        <w:p w14:paraId="7627E34B" w14:textId="77777777" w:rsidR="0064020A" w:rsidRPr="0064020A" w:rsidRDefault="0064020A" w:rsidP="0064020A">
          <w:pPr>
            <w:rPr>
              <w:rFonts w:asciiTheme="majorHAnsi" w:hAnsiTheme="majorHAnsi"/>
              <w:b/>
              <w:bCs/>
            </w:rPr>
          </w:pPr>
        </w:p>
        <w:p w14:paraId="0BAF2398" w14:textId="5D039CE1" w:rsidR="0064020A" w:rsidRDefault="0064020A" w:rsidP="0064020A">
          <w:pPr>
            <w:pStyle w:val="PargrafodaLista"/>
            <w:numPr>
              <w:ilvl w:val="1"/>
              <w:numId w:val="40"/>
            </w:numPr>
            <w:rPr>
              <w:rFonts w:asciiTheme="majorHAnsi" w:hAnsiTheme="majorHAnsi"/>
              <w:b/>
              <w:bCs/>
            </w:rPr>
          </w:pPr>
          <w:r>
            <w:rPr>
              <w:rFonts w:asciiTheme="majorHAnsi" w:hAnsiTheme="majorHAnsi"/>
              <w:b/>
              <w:bCs/>
            </w:rPr>
            <w:t>Requisitos não funcionais</w:t>
          </w:r>
        </w:p>
        <w:tbl>
          <w:tblPr>
            <w:tblW w:w="4762" w:type="dxa"/>
            <w:tblInd w:w="70" w:type="dxa"/>
            <w:tblCellMar>
              <w:top w:w="15" w:type="dxa"/>
              <w:left w:w="70" w:type="dxa"/>
              <w:bottom w:w="15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4762"/>
          </w:tblGrid>
          <w:tr w:rsidR="0064020A" w:rsidRPr="0064020A" w14:paraId="04DDA9E6" w14:textId="77777777" w:rsidTr="0064020A">
            <w:trPr>
              <w:trHeight w:val="315"/>
            </w:trPr>
            <w:tc>
              <w:tcPr>
                <w:tcW w:w="4762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0BCB16E" w14:textId="77777777" w:rsidR="0064020A" w:rsidRDefault="0064020A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O sistema irá seguir as regras da LGPD</w:t>
                </w:r>
              </w:p>
              <w:p w14:paraId="011D25F6" w14:textId="77777777" w:rsidR="00F1395D" w:rsidRDefault="00F1395D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53D62EC4" w14:textId="77777777" w:rsidR="00F1395D" w:rsidRDefault="00F1395D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043A5C51" w14:textId="77777777" w:rsidR="00F1395D" w:rsidRDefault="00F1395D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2F164553" w14:textId="77777777" w:rsidR="00F1395D" w:rsidRDefault="00F1395D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157258CE" w14:textId="77777777" w:rsidR="00F1395D" w:rsidRDefault="00F1395D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5ED028C5" w14:textId="77777777" w:rsidR="00F1395D" w:rsidRDefault="00F1395D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3F243DD1" w14:textId="77777777" w:rsidR="00F1395D" w:rsidRDefault="00F1395D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61A16307" w14:textId="77777777" w:rsidR="00F1395D" w:rsidRDefault="00F1395D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2B0B3F69" w14:textId="77777777" w:rsidR="00F1395D" w:rsidRDefault="00F1395D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4CD66F8C" w14:textId="77777777" w:rsidR="00F1395D" w:rsidRDefault="00F1395D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70C6D4DF" w14:textId="77777777" w:rsidR="00F1395D" w:rsidRDefault="00F1395D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5D58520F" w14:textId="77777777" w:rsidR="00F1395D" w:rsidRDefault="00F1395D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  <w:p w14:paraId="5F34BA58" w14:textId="16E153CB" w:rsidR="00F1395D" w:rsidRPr="0064020A" w:rsidRDefault="00F1395D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</w:tr>
          <w:tr w:rsidR="0064020A" w:rsidRPr="0064020A" w14:paraId="2145F604" w14:textId="77777777" w:rsidTr="0064020A">
            <w:trPr>
              <w:trHeight w:val="315"/>
            </w:trPr>
            <w:tc>
              <w:tcPr>
                <w:tcW w:w="4762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69084DC" w14:textId="77777777" w:rsidR="0064020A" w:rsidRPr="0064020A" w:rsidRDefault="0064020A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tc>
          </w:tr>
        </w:tbl>
        <w:p w14:paraId="3822DD27" w14:textId="0C387AFC" w:rsidR="0064020A" w:rsidRDefault="0064020A" w:rsidP="0064020A">
          <w:pPr>
            <w:pStyle w:val="PargrafodaLista"/>
            <w:numPr>
              <w:ilvl w:val="0"/>
              <w:numId w:val="40"/>
            </w:numPr>
            <w:rPr>
              <w:rFonts w:asciiTheme="majorHAnsi" w:hAnsiTheme="majorHAnsi"/>
              <w:b/>
              <w:bCs/>
            </w:rPr>
          </w:pPr>
          <w:proofErr w:type="spellStart"/>
          <w:r>
            <w:rPr>
              <w:rFonts w:asciiTheme="majorHAnsi" w:hAnsiTheme="majorHAnsi"/>
              <w:b/>
              <w:bCs/>
            </w:rPr>
            <w:lastRenderedPageBreak/>
            <w:t>BackLog</w:t>
          </w:r>
          <w:proofErr w:type="spellEnd"/>
          <w:r>
            <w:rPr>
              <w:rFonts w:asciiTheme="majorHAnsi" w:hAnsiTheme="majorHAnsi"/>
              <w:b/>
              <w:bCs/>
            </w:rPr>
            <w:t xml:space="preserve"> do produto</w:t>
          </w:r>
        </w:p>
        <w:tbl>
          <w:tblPr>
            <w:tblW w:w="3900" w:type="dxa"/>
            <w:tblInd w:w="70" w:type="dxa"/>
            <w:tblCellMar>
              <w:top w:w="15" w:type="dxa"/>
              <w:left w:w="70" w:type="dxa"/>
              <w:bottom w:w="15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580"/>
            <w:gridCol w:w="2080"/>
            <w:gridCol w:w="1247"/>
          </w:tblGrid>
          <w:tr w:rsidR="0064020A" w:rsidRPr="0064020A" w14:paraId="002B7DC7" w14:textId="77777777" w:rsidTr="0064020A">
            <w:trPr>
              <w:trHeight w:val="300"/>
            </w:trPr>
            <w:tc>
              <w:tcPr>
                <w:tcW w:w="5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000000"/>
                <w:noWrap/>
                <w:vAlign w:val="bottom"/>
                <w:hideMark/>
              </w:tcPr>
              <w:p w14:paraId="1D453ABC" w14:textId="77777777" w:rsidR="0064020A" w:rsidRPr="0064020A" w:rsidRDefault="0064020A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color w:val="FFFFFF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b/>
                    <w:bCs/>
                    <w:color w:val="FFFFFF"/>
                    <w:sz w:val="24"/>
                    <w:szCs w:val="24"/>
                  </w:rPr>
                  <w:t>Id</w:t>
                </w:r>
              </w:p>
            </w:tc>
            <w:tc>
              <w:tcPr>
                <w:tcW w:w="20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000000"/>
                <w:noWrap/>
                <w:vAlign w:val="bottom"/>
                <w:hideMark/>
              </w:tcPr>
              <w:p w14:paraId="03EB125F" w14:textId="77777777" w:rsidR="0064020A" w:rsidRPr="0064020A" w:rsidRDefault="0064020A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color w:val="FFFFFF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b/>
                    <w:bCs/>
                    <w:color w:val="FFFFFF"/>
                    <w:sz w:val="24"/>
                    <w:szCs w:val="24"/>
                  </w:rPr>
                  <w:t>Funcionalidade</w:t>
                </w:r>
              </w:p>
            </w:tc>
            <w:tc>
              <w:tcPr>
                <w:tcW w:w="12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000000"/>
                <w:noWrap/>
                <w:vAlign w:val="bottom"/>
                <w:hideMark/>
              </w:tcPr>
              <w:p w14:paraId="6C2C7258" w14:textId="77777777" w:rsidR="0064020A" w:rsidRPr="0064020A" w:rsidRDefault="0064020A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color w:val="FFFFFF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b/>
                    <w:bCs/>
                    <w:color w:val="FFFFFF"/>
                    <w:sz w:val="24"/>
                    <w:szCs w:val="24"/>
                  </w:rPr>
                  <w:t>Prioridade</w:t>
                </w:r>
              </w:p>
            </w:tc>
          </w:tr>
          <w:tr w:rsidR="0064020A" w:rsidRPr="0064020A" w14:paraId="7C7DEEF0" w14:textId="77777777" w:rsidTr="0064020A">
            <w:trPr>
              <w:trHeight w:val="300"/>
            </w:trPr>
            <w:tc>
              <w:tcPr>
                <w:tcW w:w="5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1F84ECAC" w14:textId="77777777" w:rsidR="0064020A" w:rsidRPr="0064020A" w:rsidRDefault="0064020A" w:rsidP="0064020A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1</w:t>
                </w:r>
              </w:p>
            </w:tc>
            <w:tc>
              <w:tcPr>
                <w:tcW w:w="20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97850DC" w14:textId="77777777" w:rsidR="0064020A" w:rsidRPr="0064020A" w:rsidRDefault="0064020A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Cadastrar Aluno</w:t>
                </w:r>
              </w:p>
            </w:tc>
            <w:tc>
              <w:tcPr>
                <w:tcW w:w="124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7C2F000" w14:textId="77777777" w:rsidR="0064020A" w:rsidRPr="0064020A" w:rsidRDefault="0064020A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Muito Alta</w:t>
                </w:r>
              </w:p>
            </w:tc>
          </w:tr>
          <w:tr w:rsidR="0064020A" w:rsidRPr="0064020A" w14:paraId="6A483CA5" w14:textId="77777777" w:rsidTr="0064020A">
            <w:trPr>
              <w:trHeight w:val="300"/>
            </w:trPr>
            <w:tc>
              <w:tcPr>
                <w:tcW w:w="5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06445D36" w14:textId="77777777" w:rsidR="0064020A" w:rsidRPr="0064020A" w:rsidRDefault="0064020A" w:rsidP="0064020A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2</w:t>
                </w:r>
              </w:p>
            </w:tc>
            <w:tc>
              <w:tcPr>
                <w:tcW w:w="20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07B88303" w14:textId="77777777" w:rsidR="0064020A" w:rsidRPr="0064020A" w:rsidRDefault="0064020A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Cadastrar Professor</w:t>
                </w:r>
              </w:p>
            </w:tc>
            <w:tc>
              <w:tcPr>
                <w:tcW w:w="124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C86CBE0" w14:textId="77777777" w:rsidR="0064020A" w:rsidRPr="0064020A" w:rsidRDefault="0064020A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Muito Alta</w:t>
                </w:r>
              </w:p>
            </w:tc>
          </w:tr>
          <w:tr w:rsidR="0064020A" w:rsidRPr="0064020A" w14:paraId="572CBB3E" w14:textId="77777777" w:rsidTr="0064020A">
            <w:trPr>
              <w:trHeight w:val="300"/>
            </w:trPr>
            <w:tc>
              <w:tcPr>
                <w:tcW w:w="5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04B71D6" w14:textId="77777777" w:rsidR="0064020A" w:rsidRPr="0064020A" w:rsidRDefault="0064020A" w:rsidP="0064020A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3</w:t>
                </w:r>
              </w:p>
            </w:tc>
            <w:tc>
              <w:tcPr>
                <w:tcW w:w="20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195B0E2A" w14:textId="77777777" w:rsidR="0064020A" w:rsidRPr="0064020A" w:rsidRDefault="0064020A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Cadastrar Aula</w:t>
                </w:r>
              </w:p>
            </w:tc>
            <w:tc>
              <w:tcPr>
                <w:tcW w:w="124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53B18A1" w14:textId="77777777" w:rsidR="0064020A" w:rsidRPr="0064020A" w:rsidRDefault="0064020A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Muito Alta</w:t>
                </w:r>
              </w:p>
            </w:tc>
          </w:tr>
          <w:tr w:rsidR="0064020A" w:rsidRPr="0064020A" w14:paraId="30D5CE30" w14:textId="77777777" w:rsidTr="0064020A">
            <w:trPr>
              <w:trHeight w:val="300"/>
            </w:trPr>
            <w:tc>
              <w:tcPr>
                <w:tcW w:w="5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6A1822CC" w14:textId="77777777" w:rsidR="0064020A" w:rsidRPr="0064020A" w:rsidRDefault="0064020A" w:rsidP="0064020A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4</w:t>
                </w:r>
              </w:p>
            </w:tc>
            <w:tc>
              <w:tcPr>
                <w:tcW w:w="20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AFBCDD1" w14:textId="77777777" w:rsidR="0064020A" w:rsidRPr="0064020A" w:rsidRDefault="0064020A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Matricular Aula</w:t>
                </w:r>
              </w:p>
            </w:tc>
            <w:tc>
              <w:tcPr>
                <w:tcW w:w="124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69139F5E" w14:textId="77777777" w:rsidR="0064020A" w:rsidRPr="0064020A" w:rsidRDefault="0064020A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Muito Alta</w:t>
                </w:r>
              </w:p>
            </w:tc>
          </w:tr>
          <w:tr w:rsidR="0064020A" w:rsidRPr="0064020A" w14:paraId="76009D31" w14:textId="77777777" w:rsidTr="0064020A">
            <w:trPr>
              <w:trHeight w:val="300"/>
            </w:trPr>
            <w:tc>
              <w:tcPr>
                <w:tcW w:w="5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1553D6A4" w14:textId="77777777" w:rsidR="0064020A" w:rsidRPr="0064020A" w:rsidRDefault="0064020A" w:rsidP="0064020A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5</w:t>
                </w:r>
              </w:p>
            </w:tc>
            <w:tc>
              <w:tcPr>
                <w:tcW w:w="20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C5E04D4" w14:textId="77777777" w:rsidR="0064020A" w:rsidRPr="0064020A" w:rsidRDefault="0064020A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Pesquisar Aulas</w:t>
                </w:r>
              </w:p>
            </w:tc>
            <w:tc>
              <w:tcPr>
                <w:tcW w:w="124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DEC1C25" w14:textId="77777777" w:rsidR="0064020A" w:rsidRPr="0064020A" w:rsidRDefault="0064020A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Baixa</w:t>
                </w:r>
              </w:p>
            </w:tc>
          </w:tr>
          <w:tr w:rsidR="0064020A" w:rsidRPr="0064020A" w14:paraId="4A6B100A" w14:textId="77777777" w:rsidTr="0064020A">
            <w:trPr>
              <w:trHeight w:val="300"/>
            </w:trPr>
            <w:tc>
              <w:tcPr>
                <w:tcW w:w="5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109B5445" w14:textId="77777777" w:rsidR="0064020A" w:rsidRPr="0064020A" w:rsidRDefault="0064020A" w:rsidP="0064020A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6</w:t>
                </w:r>
              </w:p>
            </w:tc>
            <w:tc>
              <w:tcPr>
                <w:tcW w:w="20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1FC8B19" w14:textId="77777777" w:rsidR="0064020A" w:rsidRPr="0064020A" w:rsidRDefault="0064020A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Realizar Pagamentos</w:t>
                </w:r>
              </w:p>
            </w:tc>
            <w:tc>
              <w:tcPr>
                <w:tcW w:w="124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071021E" w14:textId="77777777" w:rsidR="0064020A" w:rsidRPr="0064020A" w:rsidRDefault="0064020A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Alta</w:t>
                </w:r>
              </w:p>
            </w:tc>
          </w:tr>
          <w:tr w:rsidR="0064020A" w:rsidRPr="0064020A" w14:paraId="75CA5CB6" w14:textId="77777777" w:rsidTr="0064020A">
            <w:trPr>
              <w:trHeight w:val="300"/>
            </w:trPr>
            <w:tc>
              <w:tcPr>
                <w:tcW w:w="5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085332FE" w14:textId="77777777" w:rsidR="0064020A" w:rsidRPr="0064020A" w:rsidRDefault="0064020A" w:rsidP="0064020A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7</w:t>
                </w:r>
              </w:p>
            </w:tc>
            <w:tc>
              <w:tcPr>
                <w:tcW w:w="20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AD7E834" w14:textId="77777777" w:rsidR="0064020A" w:rsidRPr="0064020A" w:rsidRDefault="0064020A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Fazer Perguntas</w:t>
                </w:r>
              </w:p>
            </w:tc>
            <w:tc>
              <w:tcPr>
                <w:tcW w:w="124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47F3F9FE" w14:textId="77777777" w:rsidR="0064020A" w:rsidRPr="0064020A" w:rsidRDefault="0064020A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Baixa</w:t>
                </w:r>
              </w:p>
            </w:tc>
          </w:tr>
          <w:tr w:rsidR="0064020A" w:rsidRPr="0064020A" w14:paraId="6965684A" w14:textId="77777777" w:rsidTr="0064020A">
            <w:trPr>
              <w:trHeight w:val="300"/>
            </w:trPr>
            <w:tc>
              <w:tcPr>
                <w:tcW w:w="5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6F53B158" w14:textId="77777777" w:rsidR="0064020A" w:rsidRPr="0064020A" w:rsidRDefault="0064020A" w:rsidP="0064020A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8</w:t>
                </w:r>
              </w:p>
            </w:tc>
            <w:tc>
              <w:tcPr>
                <w:tcW w:w="20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8C7674A" w14:textId="77777777" w:rsidR="0064020A" w:rsidRPr="0064020A" w:rsidRDefault="0064020A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Responder Perguntas</w:t>
                </w:r>
              </w:p>
            </w:tc>
            <w:tc>
              <w:tcPr>
                <w:tcW w:w="124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14D2787F" w14:textId="77777777" w:rsidR="0064020A" w:rsidRPr="0064020A" w:rsidRDefault="0064020A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Baixa</w:t>
                </w:r>
              </w:p>
            </w:tc>
          </w:tr>
          <w:tr w:rsidR="0064020A" w:rsidRPr="0064020A" w14:paraId="103CCE97" w14:textId="77777777" w:rsidTr="0064020A">
            <w:trPr>
              <w:trHeight w:val="300"/>
            </w:trPr>
            <w:tc>
              <w:tcPr>
                <w:tcW w:w="5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725EDC03" w14:textId="77777777" w:rsidR="0064020A" w:rsidRPr="0064020A" w:rsidRDefault="0064020A" w:rsidP="0064020A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9</w:t>
                </w:r>
              </w:p>
            </w:tc>
            <w:tc>
              <w:tcPr>
                <w:tcW w:w="20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C2B45F8" w14:textId="77777777" w:rsidR="0064020A" w:rsidRPr="0064020A" w:rsidRDefault="0064020A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Modificar Aluno</w:t>
                </w:r>
              </w:p>
            </w:tc>
            <w:tc>
              <w:tcPr>
                <w:tcW w:w="124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6327FDB4" w14:textId="77777777" w:rsidR="0064020A" w:rsidRPr="0064020A" w:rsidRDefault="0064020A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Média</w:t>
                </w:r>
              </w:p>
            </w:tc>
          </w:tr>
          <w:tr w:rsidR="0064020A" w:rsidRPr="0064020A" w14:paraId="5673D545" w14:textId="77777777" w:rsidTr="0064020A">
            <w:trPr>
              <w:trHeight w:val="300"/>
            </w:trPr>
            <w:tc>
              <w:tcPr>
                <w:tcW w:w="5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07CE356D" w14:textId="77777777" w:rsidR="0064020A" w:rsidRPr="0064020A" w:rsidRDefault="0064020A" w:rsidP="0064020A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10</w:t>
                </w:r>
              </w:p>
            </w:tc>
            <w:tc>
              <w:tcPr>
                <w:tcW w:w="20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0CE43D6A" w14:textId="77777777" w:rsidR="0064020A" w:rsidRPr="0064020A" w:rsidRDefault="0064020A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Modificar Professor</w:t>
                </w:r>
              </w:p>
            </w:tc>
            <w:tc>
              <w:tcPr>
                <w:tcW w:w="124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2B14C26F" w14:textId="77777777" w:rsidR="0064020A" w:rsidRPr="0064020A" w:rsidRDefault="0064020A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Média</w:t>
                </w:r>
              </w:p>
            </w:tc>
          </w:tr>
          <w:tr w:rsidR="0064020A" w:rsidRPr="0064020A" w14:paraId="4979D9FF" w14:textId="77777777" w:rsidTr="0064020A">
            <w:trPr>
              <w:trHeight w:val="300"/>
            </w:trPr>
            <w:tc>
              <w:tcPr>
                <w:tcW w:w="5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4C993B4" w14:textId="77777777" w:rsidR="0064020A" w:rsidRPr="0064020A" w:rsidRDefault="0064020A" w:rsidP="0064020A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11</w:t>
                </w:r>
              </w:p>
            </w:tc>
            <w:tc>
              <w:tcPr>
                <w:tcW w:w="208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34343FDA" w14:textId="77777777" w:rsidR="0064020A" w:rsidRPr="0064020A" w:rsidRDefault="0064020A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Realizar Aula</w:t>
                </w:r>
              </w:p>
            </w:tc>
            <w:tc>
              <w:tcPr>
                <w:tcW w:w="1240" w:type="dxa"/>
                <w:tcBorders>
                  <w:top w:val="nil"/>
                  <w:left w:val="nil"/>
                  <w:bottom w:val="nil"/>
                  <w:right w:val="nil"/>
                </w:tcBorders>
                <w:noWrap/>
                <w:vAlign w:val="bottom"/>
                <w:hideMark/>
              </w:tcPr>
              <w:p w14:paraId="53825168" w14:textId="77777777" w:rsidR="0064020A" w:rsidRPr="0064020A" w:rsidRDefault="0064020A" w:rsidP="0064020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4020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Alta</w:t>
                </w:r>
              </w:p>
            </w:tc>
          </w:tr>
        </w:tbl>
        <w:p w14:paraId="6DD2C68C" w14:textId="77777777" w:rsidR="0064020A" w:rsidRPr="0064020A" w:rsidRDefault="0064020A" w:rsidP="0064020A">
          <w:pPr>
            <w:rPr>
              <w:rFonts w:asciiTheme="majorHAnsi" w:hAnsiTheme="majorHAnsi"/>
              <w:b/>
              <w:bCs/>
            </w:rPr>
          </w:pPr>
        </w:p>
        <w:p w14:paraId="686BF4AC" w14:textId="77777777" w:rsidR="0064020A" w:rsidRPr="0064020A" w:rsidRDefault="0064020A" w:rsidP="0064020A">
          <w:pPr>
            <w:ind w:left="360"/>
            <w:rPr>
              <w:rFonts w:asciiTheme="majorHAnsi" w:hAnsiTheme="majorHAnsi"/>
              <w:b/>
              <w:bCs/>
            </w:rPr>
          </w:pPr>
        </w:p>
        <w:p w14:paraId="0057A20A" w14:textId="77777777" w:rsidR="00945C0C" w:rsidRDefault="008160EB"/>
      </w:sdtContent>
    </w:sdt>
    <w:sectPr w:rsidR="00945C0C">
      <w:headerReference w:type="even" r:id="rId14"/>
      <w:headerReference w:type="default" r:id="rId15"/>
      <w:footerReference w:type="even" r:id="rId16"/>
      <w:footerReference w:type="default" r:id="rId17"/>
      <w:pgSz w:w="11907" w:h="16839"/>
      <w:pgMar w:top="1418" w:right="1418" w:bottom="141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50BF4" w14:textId="77777777" w:rsidR="008160EB" w:rsidRDefault="008160EB">
      <w:pPr>
        <w:spacing w:after="0" w:line="240" w:lineRule="auto"/>
      </w:pPr>
      <w:r>
        <w:separator/>
      </w:r>
    </w:p>
  </w:endnote>
  <w:endnote w:type="continuationSeparator" w:id="0">
    <w:p w14:paraId="05332325" w14:textId="77777777" w:rsidR="008160EB" w:rsidRDefault="00816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C822D" w14:textId="77777777" w:rsidR="00945C0C" w:rsidRDefault="00B879C0"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rFonts w:ascii="Wingdings 2" w:eastAsia="Wingdings 2" w:hAnsi="Wingdings 2" w:cs="Wingdings 2"/>
        <w:color w:val="A04DA3" w:themeColor="accent3"/>
      </w:rPr>
      <w:t>□</w:t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569"/>
      <w:gridCol w:w="969"/>
    </w:tblGrid>
    <w:tr w:rsidR="00945C0C" w14:paraId="00585BFF" w14:textId="77777777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14:paraId="263AA29C" w14:textId="77777777" w:rsidR="00945C0C" w:rsidRDefault="00945C0C">
          <w:pPr>
            <w:pStyle w:val="SemEspaamento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14:paraId="327CFF3B" w14:textId="77777777" w:rsidR="00945C0C" w:rsidRDefault="00945C0C">
          <w:pPr>
            <w:pStyle w:val="SemEspaamento"/>
          </w:pPr>
        </w:p>
      </w:tc>
    </w:tr>
  </w:tbl>
  <w:p w14:paraId="58CDE5C8" w14:textId="77777777" w:rsidR="00945C0C" w:rsidRDefault="00945C0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3E43C" w14:textId="77777777" w:rsidR="00945C0C" w:rsidRDefault="00B879C0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rFonts w:ascii="Wingdings 2" w:eastAsia="Wingdings 2" w:hAnsi="Wingdings 2" w:cs="Wingdings 2"/>
        <w:color w:val="A04DA3" w:themeColor="accent3"/>
      </w:rPr>
      <w:t>□</w:t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22"/>
      <w:gridCol w:w="2516"/>
    </w:tblGrid>
    <w:tr w:rsidR="00945C0C" w14:paraId="7628E3AE" w14:textId="77777777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14:paraId="5AF7D419" w14:textId="77777777" w:rsidR="00945C0C" w:rsidRDefault="00945C0C">
          <w:pPr>
            <w:pStyle w:val="SemEspaamento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14:paraId="7090981F" w14:textId="77777777" w:rsidR="00945C0C" w:rsidRDefault="00945C0C">
          <w:pPr>
            <w:pStyle w:val="SemEspaamento"/>
          </w:pPr>
        </w:p>
      </w:tc>
    </w:tr>
  </w:tbl>
  <w:p w14:paraId="19B38552" w14:textId="77777777" w:rsidR="00945C0C" w:rsidRDefault="00945C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64102" w14:textId="77777777" w:rsidR="008160EB" w:rsidRDefault="008160EB">
      <w:pPr>
        <w:spacing w:after="0" w:line="240" w:lineRule="auto"/>
      </w:pPr>
      <w:r>
        <w:separator/>
      </w:r>
    </w:p>
  </w:footnote>
  <w:footnote w:type="continuationSeparator" w:id="0">
    <w:p w14:paraId="1C0C1384" w14:textId="77777777" w:rsidR="008160EB" w:rsidRDefault="00816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E798D" w14:textId="0CC28043" w:rsidR="00945C0C" w:rsidRDefault="00B879C0">
    <w:pPr>
      <w:pStyle w:val="Cabealho"/>
      <w:pBdr>
        <w:bottom w:val="single" w:sz="4" w:space="0" w:color="auto"/>
      </w:pBdr>
    </w:pPr>
    <w:r>
      <w:t xml:space="preserve"> Anna Beatriz Pereira Lima; Giovana </w:t>
    </w:r>
    <w:proofErr w:type="spellStart"/>
    <w:r>
      <w:t>Ellero</w:t>
    </w:r>
    <w:proofErr w:type="spellEnd"/>
    <w:r>
      <w:t xml:space="preserve"> Vieira; Vagner </w:t>
    </w:r>
    <w:proofErr w:type="spellStart"/>
    <w:r>
      <w:t>Batazoli</w:t>
    </w:r>
    <w:proofErr w:type="spellEnd"/>
    <w:r>
      <w:t xml:space="preserve"> Pereira Filho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68458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7239B73B" w14:textId="7AA2EBD8" w:rsidR="00945C0C" w:rsidRDefault="008D73C2">
        <w:pPr>
          <w:pStyle w:val="Cabealho"/>
          <w:pBdr>
            <w:bottom w:val="single" w:sz="4" w:space="0" w:color="auto"/>
          </w:pBdr>
          <w:jc w:val="right"/>
        </w:pPr>
        <w:r>
          <w:t xml:space="preserve">Anna Beatriz Pereira </w:t>
        </w:r>
        <w:proofErr w:type="spellStart"/>
        <w:proofErr w:type="gramStart"/>
        <w:r>
          <w:t>Lima;Giovana</w:t>
        </w:r>
        <w:proofErr w:type="spellEnd"/>
        <w:proofErr w:type="gramEnd"/>
        <w:r>
          <w:t xml:space="preserve"> </w:t>
        </w:r>
        <w:proofErr w:type="spellStart"/>
        <w:r>
          <w:t>Ellero</w:t>
        </w:r>
        <w:proofErr w:type="spellEnd"/>
        <w:r>
          <w:t xml:space="preserve"> </w:t>
        </w:r>
        <w:proofErr w:type="spellStart"/>
        <w:r>
          <w:t>Vieira;Vagner</w:t>
        </w:r>
        <w:proofErr w:type="spellEnd"/>
        <w:r>
          <w:t xml:space="preserve"> </w:t>
        </w:r>
        <w:proofErr w:type="spellStart"/>
        <w:r>
          <w:t>Batazoli</w:t>
        </w:r>
        <w:proofErr w:type="spellEnd"/>
        <w:r>
          <w:t xml:space="preserve"> Pereira Filho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ListacomMarcadoresUrbana"/>
  </w:abstractNum>
  <w:abstractNum w:abstractNumId="11" w15:restartNumberingAfterBreak="0">
    <w:nsid w:val="0EDC38E4"/>
    <w:multiLevelType w:val="multilevel"/>
    <w:tmpl w:val="33B056D0"/>
    <w:numStyleLink w:val="ListacomMarcadoresUrbana"/>
  </w:abstractNum>
  <w:abstractNum w:abstractNumId="12" w15:restartNumberingAfterBreak="0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ListaNumeradaUrbana"/>
  </w:abstractNum>
  <w:abstractNum w:abstractNumId="15" w15:restartNumberingAfterBreak="0">
    <w:nsid w:val="1DDE73E0"/>
    <w:multiLevelType w:val="multilevel"/>
    <w:tmpl w:val="33B056D0"/>
    <w:numStyleLink w:val="ListacomMarcadoresUrbana"/>
  </w:abstractNum>
  <w:abstractNum w:abstractNumId="16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9C46A3"/>
    <w:multiLevelType w:val="multilevel"/>
    <w:tmpl w:val="33B056D0"/>
    <w:styleLink w:val="ListacomMarcadoresUrbana"/>
    <w:lvl w:ilvl="0">
      <w:start w:val="1"/>
      <w:numFmt w:val="bullet"/>
      <w:pStyle w:val="Marcador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Marcador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Marcador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1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 w15:restartNumberingAfterBreak="0">
    <w:nsid w:val="50922AFC"/>
    <w:multiLevelType w:val="multilevel"/>
    <w:tmpl w:val="A3B03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3E8022B"/>
    <w:multiLevelType w:val="multilevel"/>
    <w:tmpl w:val="33B056D0"/>
    <w:numStyleLink w:val="ListacomMarcadoresUrbana"/>
  </w:abstractNum>
  <w:abstractNum w:abstractNumId="26" w15:restartNumberingAfterBreak="0">
    <w:nsid w:val="6F0D0B31"/>
    <w:multiLevelType w:val="multilevel"/>
    <w:tmpl w:val="7AC6A14E"/>
    <w:numStyleLink w:val="ListaNumeradaUrbana"/>
  </w:abstractNum>
  <w:abstractNum w:abstractNumId="27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6740294"/>
    <w:multiLevelType w:val="multilevel"/>
    <w:tmpl w:val="33B056D0"/>
    <w:numStyleLink w:val="ListacomMarcadoresUrbana"/>
  </w:abstractNum>
  <w:abstractNum w:abstractNumId="29" w15:restartNumberingAfterBreak="0">
    <w:nsid w:val="76921C5B"/>
    <w:multiLevelType w:val="multilevel"/>
    <w:tmpl w:val="33B056D0"/>
    <w:numStyleLink w:val="ListacomMarcadoresUrbana"/>
  </w:abstractNum>
  <w:abstractNum w:abstractNumId="30" w15:restartNumberingAfterBreak="0">
    <w:nsid w:val="7E025C09"/>
    <w:multiLevelType w:val="multilevel"/>
    <w:tmpl w:val="33B056D0"/>
    <w:numStyleLink w:val="ListacomMarcadoresUrbana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22"/>
  </w:num>
  <w:num w:numId="14">
    <w:abstractNumId w:val="18"/>
  </w:num>
  <w:num w:numId="15">
    <w:abstractNumId w:val="27"/>
  </w:num>
  <w:num w:numId="16">
    <w:abstractNumId w:val="17"/>
  </w:num>
  <w:num w:numId="17">
    <w:abstractNumId w:val="20"/>
  </w:num>
  <w:num w:numId="18">
    <w:abstractNumId w:val="11"/>
  </w:num>
  <w:num w:numId="19">
    <w:abstractNumId w:val="28"/>
  </w:num>
  <w:num w:numId="20">
    <w:abstractNumId w:val="29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5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6"/>
  </w:num>
  <w:num w:numId="24">
    <w:abstractNumId w:val="14"/>
  </w:num>
  <w:num w:numId="25">
    <w:abstractNumId w:val="13"/>
  </w:num>
  <w:num w:numId="26">
    <w:abstractNumId w:val="10"/>
  </w:num>
  <w:num w:numId="27">
    <w:abstractNumId w:val="30"/>
  </w:num>
  <w:num w:numId="28">
    <w:abstractNumId w:val="23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0"/>
  </w:num>
  <w:num w:numId="34">
    <w:abstractNumId w:val="12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12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C0"/>
    <w:rsid w:val="0064020A"/>
    <w:rsid w:val="008160EB"/>
    <w:rsid w:val="008D73C2"/>
    <w:rsid w:val="00945C0C"/>
    <w:rsid w:val="00B879C0"/>
    <w:rsid w:val="00F1395D"/>
    <w:rsid w:val="54A09B5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  <w14:docId w14:val="174C0F7D"/>
  <w15:docId w15:val="{926A8723-9ED8-4693-AAC9-91341336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6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hAnsiTheme="majorHAnsi"/>
      <w:color w:val="3E3E67" w:themeColor="accent1" w:themeShade="BF"/>
      <w:sz w:val="56"/>
      <w:szCs w:val="56"/>
    </w:rPr>
  </w:style>
  <w:style w:type="paragraph" w:styleId="Subttulo">
    <w:name w:val="Subtitle"/>
    <w:basedOn w:val="Normal"/>
    <w:link w:val="Subttulo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i/>
      <w:color w:val="424456" w:themeColor="text2"/>
      <w:sz w:val="24"/>
      <w:szCs w:val="24"/>
    </w:rPr>
  </w:style>
  <w:style w:type="character" w:styleId="nfaseIntensa">
    <w:name w:val="Intense Emphasis"/>
    <w:basedOn w:val="Fontepargpadro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/>
      <w:color w:val="438086" w:themeColor="accent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hAnsiTheme="majorHAnsi"/>
      <w:color w:val="438086" w:themeColor="accent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hAnsiTheme="majorHAnsi"/>
      <w:color w:val="438086" w:themeColor="accen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extoembloco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/>
      <w:i/>
      <w:iCs/>
      <w:color w:val="53548A" w:themeColor="accent1"/>
    </w:rPr>
  </w:style>
  <w:style w:type="character" w:styleId="nfaseSutil">
    <w:name w:val="Subtle Emphasis"/>
    <w:basedOn w:val="Fontepargpadro"/>
    <w:uiPriority w:val="19"/>
    <w:qFormat/>
    <w:rPr>
      <w:rFonts w:asciiTheme="minorHAnsi" w:hAnsiTheme="minorHAnsi"/>
      <w:i/>
      <w:color w:val="006666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RefernciaSutil">
    <w:name w:val="Subtle Reference"/>
    <w:basedOn w:val="Fontepargpadro"/>
    <w:uiPriority w:val="31"/>
    <w:qFormat/>
    <w:rPr>
      <w:rFonts w:cs="Times New Roman"/>
      <w:i/>
      <w:color w:val="4E4F89"/>
    </w:rPr>
  </w:style>
  <w:style w:type="character" w:styleId="nfase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TtulodoLivro">
    <w:name w:val="Book Title"/>
    <w:basedOn w:val="Fontepargpadro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sz w:val="20"/>
      <w:szCs w:val="20"/>
    </w:rPr>
  </w:style>
  <w:style w:type="paragraph" w:styleId="Recuonormal">
    <w:name w:val="Normal Indent"/>
    <w:basedOn w:val="Normal"/>
    <w:uiPriority w:val="99"/>
    <w:unhideWhenUsed/>
    <w:pPr>
      <w:ind w:left="720"/>
      <w:contextualSpacing/>
    </w:pPr>
  </w:style>
  <w:style w:type="paragraph" w:styleId="CitaoIntensa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ListacomMarcadoresUrbana">
    <w:name w:val="Lista com Marcadores Urbana"/>
    <w:uiPriority w:val="99"/>
    <w:pPr>
      <w:numPr>
        <w:numId w:val="17"/>
      </w:numPr>
    </w:pPr>
  </w:style>
  <w:style w:type="numbering" w:customStyle="1" w:styleId="ListaNumeradaUrbana">
    <w:name w:val="Lista Numerada Urbana"/>
    <w:uiPriority w:val="99"/>
    <w:pPr>
      <w:numPr>
        <w:numId w:val="22"/>
      </w:numPr>
    </w:pPr>
  </w:style>
  <w:style w:type="paragraph" w:styleId="PargrafodaLista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emEspaamento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Marcador1">
    <w:name w:val="Marcador 1"/>
    <w:basedOn w:val="PargrafodaLista"/>
    <w:uiPriority w:val="38"/>
    <w:qFormat/>
    <w:pPr>
      <w:numPr>
        <w:numId w:val="38"/>
      </w:numPr>
      <w:spacing w:after="0"/>
    </w:pPr>
  </w:style>
  <w:style w:type="paragraph" w:customStyle="1" w:styleId="Marcador2">
    <w:name w:val="Marcador 2"/>
    <w:basedOn w:val="PargrafodaLista"/>
    <w:uiPriority w:val="38"/>
    <w:qFormat/>
    <w:pPr>
      <w:numPr>
        <w:ilvl w:val="1"/>
        <w:numId w:val="38"/>
      </w:numPr>
      <w:spacing w:after="0"/>
    </w:pPr>
  </w:style>
  <w:style w:type="paragraph" w:customStyle="1" w:styleId="Marcador3">
    <w:name w:val="Marcador 3"/>
    <w:basedOn w:val="PargrafodaLista"/>
    <w:uiPriority w:val="38"/>
    <w:qFormat/>
    <w:pPr>
      <w:numPr>
        <w:ilvl w:val="2"/>
        <w:numId w:val="38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bealhoPar">
    <w:name w:val="Cabeçalho Par"/>
    <w:basedOn w:val="Cabealho"/>
    <w:uiPriority w:val="39"/>
    <w:pPr>
      <w:pBdr>
        <w:bottom w:val="single" w:sz="4" w:space="1" w:color="auto"/>
      </w:pBdr>
    </w:pPr>
  </w:style>
  <w:style w:type="paragraph" w:customStyle="1" w:styleId="Cabealhompar">
    <w:name w:val="Cabeçalho Ímpar"/>
    <w:basedOn w:val="Cabealho"/>
    <w:uiPriority w:val="39"/>
    <w:pPr>
      <w:pBdr>
        <w:bottom w:val="single" w:sz="4" w:space="1" w:color="auto"/>
      </w:pBdr>
      <w:jc w:val="right"/>
    </w:pPr>
  </w:style>
  <w:style w:type="paragraph" w:customStyle="1" w:styleId="Categoria">
    <w:name w:val="Categoria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entrios">
    <w:name w:val="Comentário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TextodeComentrios">
    <w:name w:val="Texto de Comentários"/>
    <w:basedOn w:val="Normal"/>
    <w:uiPriority w:val="39"/>
    <w:qFormat/>
    <w:pPr>
      <w:spacing w:after="120" w:line="288" w:lineRule="auto"/>
    </w:pPr>
    <w:rPr>
      <w:szCs w:val="22"/>
    </w:rPr>
  </w:style>
  <w:style w:type="character" w:styleId="Hyperlink">
    <w:name w:val="Hyperlink"/>
    <w:basedOn w:val="Fontepargpadro"/>
    <w:uiPriority w:val="99"/>
    <w:unhideWhenUsed/>
    <w:rPr>
      <w:color w:val="67AFBD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qFormat/>
    <w:rPr>
      <w:rFonts w:eastAsiaTheme="minorEastAsia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egenda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va\AppData\Roaming\Microsoft\Templates\Relat&#243;rio%20(tema%20Urba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CD4135AF684095BD49B7489743FF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5B8545-F42A-4C99-9462-9D753D3039CF}"/>
      </w:docPartPr>
      <w:docPartBody>
        <w:p w:rsidR="00497FAA" w:rsidRDefault="00497FAA">
          <w:pPr>
            <w:pStyle w:val="15CD4135AF684095BD49B7489743FF53"/>
          </w:pPr>
          <w:r>
            <w:rPr>
              <w:color w:val="44546A" w:themeColor="text2"/>
            </w:rPr>
            <w:t>[Escolha a data]</w:t>
          </w:r>
        </w:p>
      </w:docPartBody>
    </w:docPart>
    <w:docPart>
      <w:docPartPr>
        <w:name w:val="446D319708F44FDCBD77544F426C12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BF777A-E06D-486F-9A12-62DB574E16B3}"/>
      </w:docPartPr>
      <w:docPartBody>
        <w:p w:rsidR="00497FAA" w:rsidRDefault="00497FAA">
          <w:pPr>
            <w:pStyle w:val="446D319708F44FDCBD77544F426C12F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72"/>
              <w:szCs w:val="72"/>
            </w:rPr>
            <w:t>[Digite o título do documento]</w:t>
          </w:r>
        </w:p>
      </w:docPartBody>
    </w:docPart>
    <w:docPart>
      <w:docPartPr>
        <w:name w:val="D8A3159477D84712AE229E287FBA2C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C8DAF6-B519-49E7-97A9-646A0C541F33}"/>
      </w:docPartPr>
      <w:docPartBody>
        <w:p w:rsidR="00497FAA" w:rsidRDefault="00497FAA">
          <w:pPr>
            <w:pStyle w:val="D8A3159477D84712AE229E287FBA2CD5"/>
          </w:pPr>
          <w:r>
            <w:rPr>
              <w:i/>
              <w:iCs/>
              <w:color w:val="44546A" w:themeColor="text2"/>
              <w:sz w:val="28"/>
              <w:szCs w:val="28"/>
            </w:rPr>
            <w:t>[Digite o subtítulo do documento]</w:t>
          </w:r>
        </w:p>
      </w:docPartBody>
    </w:docPart>
    <w:docPart>
      <w:docPartPr>
        <w:name w:val="BD61EE491441437AA63184F55DECB7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1B12E4-F9D3-41E6-B5BB-2ED33E7EC09A}"/>
      </w:docPartPr>
      <w:docPartBody>
        <w:p w:rsidR="00497FAA" w:rsidRDefault="00497FAA">
          <w:pPr>
            <w:pStyle w:val="BD61EE491441437AA63184F55DECB74B"/>
          </w:pPr>
          <w:r>
            <w:rPr>
              <w:color w:val="44546A" w:themeColor="text2"/>
            </w:rPr>
            <w:t>[Digite o 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AA"/>
    <w:rsid w:val="00497FAA"/>
    <w:rsid w:val="00D7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1"/>
    <w:qFormat/>
    <w:rsid w:val="00497FAA"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/>
      <w:color w:val="ED7D31" w:themeColor="accent2"/>
      <w:kern w:val="0"/>
      <w:sz w:val="32"/>
      <w:szCs w:val="32"/>
      <w14:ligatures w14:val="none"/>
    </w:rPr>
  </w:style>
  <w:style w:type="paragraph" w:styleId="Ttulo2">
    <w:name w:val="heading 2"/>
    <w:basedOn w:val="Normal"/>
    <w:next w:val="Normal"/>
    <w:link w:val="Ttulo2Char"/>
    <w:uiPriority w:val="2"/>
    <w:qFormat/>
    <w:rsid w:val="00497FAA"/>
    <w:pPr>
      <w:spacing w:after="0" w:line="276" w:lineRule="auto"/>
      <w:outlineLvl w:val="1"/>
    </w:pPr>
    <w:rPr>
      <w:rFonts w:asciiTheme="majorHAnsi" w:eastAsiaTheme="minorHAnsi" w:hAnsiTheme="majorHAnsi"/>
      <w:color w:val="ED7D31" w:themeColor="accent2"/>
      <w:kern w:val="0"/>
      <w:sz w:val="28"/>
      <w:szCs w:val="28"/>
      <w14:ligatures w14:val="none"/>
    </w:rPr>
  </w:style>
  <w:style w:type="paragraph" w:styleId="Ttulo3">
    <w:name w:val="heading 3"/>
    <w:basedOn w:val="Normal"/>
    <w:next w:val="Normal"/>
    <w:link w:val="Ttulo3Char"/>
    <w:uiPriority w:val="2"/>
    <w:unhideWhenUsed/>
    <w:qFormat/>
    <w:rsid w:val="00497FAA"/>
    <w:pPr>
      <w:spacing w:after="0" w:line="276" w:lineRule="auto"/>
      <w:outlineLvl w:val="2"/>
    </w:pPr>
    <w:rPr>
      <w:rFonts w:asciiTheme="majorHAnsi" w:eastAsiaTheme="minorHAnsi" w:hAnsiTheme="majorHAnsi"/>
      <w:color w:val="ED7D31" w:themeColor="accent2"/>
      <w:kern w:val="0"/>
      <w:sz w:val="24"/>
      <w:szCs w:val="24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5CD4135AF684095BD49B7489743FF53">
    <w:name w:val="15CD4135AF684095BD49B7489743FF53"/>
  </w:style>
  <w:style w:type="paragraph" w:customStyle="1" w:styleId="446D319708F44FDCBD77544F426C12F6">
    <w:name w:val="446D319708F44FDCBD77544F426C12F6"/>
  </w:style>
  <w:style w:type="paragraph" w:customStyle="1" w:styleId="D8A3159477D84712AE229E287FBA2CD5">
    <w:name w:val="D8A3159477D84712AE229E287FBA2CD5"/>
  </w:style>
  <w:style w:type="paragraph" w:customStyle="1" w:styleId="BD61EE491441437AA63184F55DECB74B">
    <w:name w:val="BD61EE491441437AA63184F55DECB74B"/>
  </w:style>
  <w:style w:type="paragraph" w:customStyle="1" w:styleId="7814919709DA42468E05EBCF7425FDE6">
    <w:name w:val="7814919709DA42468E05EBCF7425FDE6"/>
  </w:style>
  <w:style w:type="paragraph" w:customStyle="1" w:styleId="29E4D049BEF04CB2A558538F80925CB9">
    <w:name w:val="29E4D049BEF04CB2A558538F80925CB9"/>
  </w:style>
  <w:style w:type="character" w:customStyle="1" w:styleId="Ttulo1Char">
    <w:name w:val="Título 1 Char"/>
    <w:basedOn w:val="Fontepargpadro"/>
    <w:link w:val="Ttulo1"/>
    <w:uiPriority w:val="1"/>
    <w:rsid w:val="00497FAA"/>
    <w:rPr>
      <w:rFonts w:asciiTheme="majorHAnsi" w:eastAsiaTheme="minorHAnsi" w:hAnsiTheme="majorHAnsi"/>
      <w:color w:val="ED7D31" w:themeColor="accent2"/>
      <w:kern w:val="0"/>
      <w:sz w:val="32"/>
      <w:szCs w:val="32"/>
      <w14:ligatures w14:val="none"/>
    </w:rPr>
  </w:style>
  <w:style w:type="character" w:customStyle="1" w:styleId="Ttulo2Char">
    <w:name w:val="Título 2 Char"/>
    <w:basedOn w:val="Fontepargpadro"/>
    <w:link w:val="Ttulo2"/>
    <w:uiPriority w:val="2"/>
    <w:rsid w:val="00497FAA"/>
    <w:rPr>
      <w:rFonts w:asciiTheme="majorHAnsi" w:eastAsiaTheme="minorHAnsi" w:hAnsiTheme="majorHAnsi"/>
      <w:color w:val="ED7D31" w:themeColor="accent2"/>
      <w:kern w:val="0"/>
      <w:sz w:val="28"/>
      <w:szCs w:val="28"/>
      <w14:ligatures w14:val="none"/>
    </w:rPr>
  </w:style>
  <w:style w:type="character" w:customStyle="1" w:styleId="Ttulo3Char">
    <w:name w:val="Título 3 Char"/>
    <w:basedOn w:val="Fontepargpadro"/>
    <w:link w:val="Ttulo3"/>
    <w:uiPriority w:val="2"/>
    <w:rsid w:val="00497FAA"/>
    <w:rPr>
      <w:rFonts w:asciiTheme="majorHAnsi" w:eastAsiaTheme="minorHAnsi" w:hAnsiTheme="majorHAnsi"/>
      <w:color w:val="ED7D31" w:themeColor="accent2"/>
      <w:kern w:val="0"/>
      <w:sz w:val="24"/>
      <w:szCs w:val="24"/>
      <w14:ligatures w14:val="none"/>
    </w:rPr>
  </w:style>
  <w:style w:type="paragraph" w:customStyle="1" w:styleId="F0C037C6CC04458DB89126CB8F06109E">
    <w:name w:val="F0C037C6CC04458DB89126CB8F06109E"/>
  </w:style>
  <w:style w:type="paragraph" w:customStyle="1" w:styleId="9D5680FAA95A429392A0E67E07C91578">
    <w:name w:val="9D5680FAA95A429392A0E67E07C91578"/>
    <w:rsid w:val="00497F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2023-09-16T00:00:00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6dec4a-ced1-44ea-a299-0179bdac863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038D4441FBE4D896FE472147FF172" ma:contentTypeVersion="4" ma:contentTypeDescription="Create a new document." ma:contentTypeScope="" ma:versionID="0c71ac56867994646b7bfe1466601b05">
  <xsd:schema xmlns:xsd="http://www.w3.org/2001/XMLSchema" xmlns:xs="http://www.w3.org/2001/XMLSchema" xmlns:p="http://schemas.microsoft.com/office/2006/metadata/properties" xmlns:ns3="ab6dec4a-ced1-44ea-a299-0179bdac8637" targetNamespace="http://schemas.microsoft.com/office/2006/metadata/properties" ma:root="true" ma:fieldsID="2866300344b21c87fb8a5bd546802dc1" ns3:_="">
    <xsd:import namespace="ab6dec4a-ced1-44ea-a299-0179bdac86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dec4a-ced1-44ea-a299-0179bdac86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33E4AB-E768-48CA-B537-37B8E4AD902A}">
  <ds:schemaRefs>
    <ds:schemaRef ds:uri="http://schemas.microsoft.com/office/2006/metadata/properties"/>
    <ds:schemaRef ds:uri="http://schemas.microsoft.com/office/infopath/2007/PartnerControls"/>
    <ds:schemaRef ds:uri="ab6dec4a-ced1-44ea-a299-0179bdac8637"/>
  </ds:schemaRefs>
</ds:datastoreItem>
</file>

<file path=customXml/itemProps3.xml><?xml version="1.0" encoding="utf-8"?>
<ds:datastoreItem xmlns:ds="http://schemas.openxmlformats.org/officeDocument/2006/customXml" ds:itemID="{C98258BB-B481-4E9B-9210-3D257A2DA9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001E17-D177-4417-A389-F0633FEF8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dec4a-ced1-44ea-a299-0179bdac86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B4047E6-ACAF-4FD0-95AA-ED89EA6F7D2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Urbano)</Template>
  <TotalTime>18</TotalTime>
  <Pages>4</Pages>
  <Words>587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Planejamento do Projeto</dc:subject>
  <dc:creator>Anna Beatriz Pereira Lima;Giovana Ellero Vieira;Vagner Batazoli Pereira Filho</dc:creator>
  <cp:lastModifiedBy>VAGNER BATAZOLI PEREIRA FILHO</cp:lastModifiedBy>
  <cp:revision>2</cp:revision>
  <dcterms:created xsi:type="dcterms:W3CDTF">2023-09-16T15:42:00Z</dcterms:created>
  <dcterms:modified xsi:type="dcterms:W3CDTF">2023-09-16T16:13:00Z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0x010100834038D4441FBE4D896FE472147FF172</vt:lpwstr>
  </property>
</Properties>
</file>